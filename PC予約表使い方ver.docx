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489E"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Pr="0043174B">
        <w:rPr>
          <w:rFonts w:ascii="Hiragino Mincho ProN W3" w:eastAsia="Hiragino Mincho ProN W3" w:hAnsi="Hiragino Mincho ProN W3"/>
          <w:sz w:val="21"/>
          <w:szCs w:val="21"/>
        </w:rPr>
        <w:t>1.03</w:t>
      </w: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B71D4B" w:rsidRPr="001767DD" w:rsidRDefault="00B71D4B">
      <w:pPr>
        <w:rPr>
          <w:rFonts w:ascii="Hiragino Mincho ProN W3" w:eastAsia="Hiragino Mincho ProN W3" w:hAnsi="Hiragino Mincho ProN W3"/>
          <w:sz w:val="21"/>
          <w:szCs w:val="21"/>
        </w:rPr>
      </w:pPr>
    </w:p>
    <w:p w:rsidR="00E278D0" w:rsidRPr="0043174B"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目次</w:t>
      </w:r>
    </w:p>
    <w:p w:rsidR="00B71D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sidRPr="0043174B">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2.LA</w:t>
      </w:r>
      <w:r>
        <w:rPr>
          <w:rFonts w:ascii="Hiragino Mincho ProN W3" w:eastAsia="Hiragino Mincho ProN W3" w:hAnsi="Hiragino Mincho ProN W3" w:hint="eastAsia"/>
          <w:sz w:val="21"/>
          <w:szCs w:val="21"/>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43174B" w:rsidRDefault="0043174B">
      <w:pPr>
        <w:rPr>
          <w:rFonts w:ascii="Hiragino Mincho ProN W3" w:eastAsia="Hiragino Mincho ProN W3" w:hAnsi="Hiragino Mincho ProN W3"/>
          <w:sz w:val="21"/>
          <w:szCs w:val="21"/>
        </w:rPr>
      </w:pPr>
    </w:p>
    <w:p w:rsidR="00BF22E3" w:rsidRDefault="00BF22E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開発を進める上での</w:t>
      </w:r>
      <w:r w:rsidR="00D16168">
        <w:rPr>
          <w:rFonts w:ascii="Hiragino Mincho ProN W3" w:eastAsia="Hiragino Mincho ProN W3" w:hAnsi="Hiragino Mincho ProN W3" w:hint="eastAsia"/>
          <w:sz w:val="21"/>
          <w:szCs w:val="21"/>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1.</w:t>
      </w:r>
      <w:r>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1E1D3A"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43174B" w:rsidRDefault="006A315D">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522605</wp:posOffset>
                </wp:positionH>
                <wp:positionV relativeFrom="paragraph">
                  <wp:posOffset>3626485</wp:posOffset>
                </wp:positionV>
                <wp:extent cx="716915" cy="408305"/>
                <wp:effectExtent l="25400" t="0" r="19685" b="36195"/>
                <wp:wrapNone/>
                <wp:docPr id="2" name="直線矢印コネクタ 2"/>
                <wp:cNvGraphicFramePr/>
                <a:graphic xmlns:a="http://schemas.openxmlformats.org/drawingml/2006/main">
                  <a:graphicData uri="http://schemas.microsoft.com/office/word/2010/wordprocessingShape">
                    <wps:wsp>
                      <wps:cNvCnPr/>
                      <wps:spPr>
                        <a:xfrm flipH="1">
                          <a:off x="0" y="0"/>
                          <a:ext cx="716915" cy="4083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AA37F4B" id="_x0000_t32" coordsize="21600,21600" o:spt="32" o:oned="t" path="m,l21600,21600e" filled="f">
                <v:path arrowok="t" fillok="f" o:connecttype="none"/>
                <o:lock v:ext="edit" shapetype="t"/>
              </v:shapetype>
              <v:shape id="直線矢印コネクタ 2" o:spid="_x0000_s1026" type="#_x0000_t32" style="position:absolute;left:0;text-align:left;margin-left:41.15pt;margin-top:285.55pt;width:56.45pt;height:32.1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" strokecolor="red" strokeweight=".5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1239520</wp:posOffset>
                </wp:positionH>
                <wp:positionV relativeFrom="paragraph">
                  <wp:posOffset>3370791</wp:posOffset>
                </wp:positionV>
                <wp:extent cx="1958763" cy="280882"/>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763" cy="280882"/>
                        </a:xfrm>
                        <a:prstGeom prst="rect">
                          <a:avLst/>
                        </a:prstGeom>
                        <a:solidFill>
                          <a:schemeClr val="lt1"/>
                        </a:solidFill>
                        <a:ln w="6350">
                          <a:solidFill>
                            <a:prstClr val="black"/>
                          </a:solidFill>
                        </a:ln>
                      </wps:spPr>
                      <wps:txbx>
                        <w:txbxContent>
                          <w:p w:rsidR="001E1D3A" w:rsidRPr="0043174B" w:rsidRDefault="001E1D3A"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519EDC4" id="_x0000_t202" coordsize="21600,21600" o:spt="202" path="m,l,21600r21600,l21600,xe">
                <v:stroke joinstyle="miter"/>
                <v:path gradientshapeok="t" o:connecttype="rect"/>
              </v:shapetype>
              <v:shape id="テキスト ボックス 3" o:spid="_x0000_s1026" type="#_x0000_t202" style="position:absolute;left:0;text-align:left;margin-left:97.6pt;margin-top:265.4pt;width:154.25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" fillcolor="white [3201]" strokeweight=".5pt">
                <v:textbox>
                  <w:txbxContent>
                    <w:p w:rsidR="001E1D3A" w:rsidRPr="0043174B" w:rsidRDefault="001E1D3A"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001E1D3A" w:rsidRPr="001E1D3A">
        <w:rPr>
          <w:rFonts w:ascii="Hiragino Mincho ProN W3" w:eastAsia="Hiragino Mincho ProN W3" w:hAnsi="Hiragino Mincho ProN W3"/>
          <w:noProof/>
          <w:sz w:val="21"/>
          <w:szCs w:val="21"/>
        </w:rPr>
        <w:drawing>
          <wp:inline distT="0" distB="0" distL="0" distR="0" wp14:anchorId="0FB331EE" wp14:editId="656231F0">
            <wp:extent cx="3200400" cy="420368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0974" cy="4217570"/>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1E1D3A"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w:t>
      </w:r>
      <w:r w:rsidR="000233B1">
        <w:rPr>
          <w:rFonts w:ascii="Hiragino Mincho ProN W3" w:eastAsia="Hiragino Mincho ProN W3" w:hAnsi="Hiragino Mincho ProN W3" w:hint="eastAsia"/>
          <w:sz w:val="21"/>
          <w:szCs w:val="21"/>
        </w:rPr>
        <w:t>選択</w:t>
      </w:r>
      <w:r>
        <w:rPr>
          <w:rFonts w:ascii="Hiragino Mincho ProN W3" w:eastAsia="Hiragino Mincho ProN W3" w:hAnsi="Hiragino Mincho ProN W3" w:hint="eastAsia"/>
          <w:sz w:val="21"/>
          <w:szCs w:val="21"/>
        </w:rPr>
        <w:t>する</w:t>
      </w:r>
    </w:p>
    <w:p w:rsidR="000233B1" w:rsidRDefault="001E1D3A">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675648" behindDoc="0" locked="0" layoutInCell="1" allowOverlap="1">
                <wp:simplePos x="0" y="0"/>
                <wp:positionH relativeFrom="column">
                  <wp:posOffset>468842</wp:posOffset>
                </wp:positionH>
                <wp:positionV relativeFrom="paragraph">
                  <wp:posOffset>627592</wp:posOffset>
                </wp:positionV>
                <wp:extent cx="2311400" cy="592667"/>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667"/>
                        </a:xfrm>
                        <a:prstGeom prst="rect">
                          <a:avLst/>
                        </a:prstGeom>
                        <a:solidFill>
                          <a:schemeClr val="lt1"/>
                        </a:solidFill>
                        <a:ln w="6350">
                          <a:solidFill>
                            <a:prstClr val="black"/>
                          </a:solidFill>
                        </a:ln>
                      </wps:spPr>
                      <wps:txbx>
                        <w:txbxContent>
                          <w:p w:rsidR="001E1D3A" w:rsidRPr="001E1D3A" w:rsidRDefault="001E1D3A">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テキスト ボックス 21" o:spid="_x0000_s1027" type="#_x0000_t202" style="position:absolute;left:0;text-align:left;margin-left:36.9pt;margin-top:49.4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" fillcolor="white [3201]" strokeweight=".5pt">
                <v:textbox>
                  <w:txbxContent>
                    <w:p w:rsidR="001E1D3A" w:rsidRPr="001E1D3A" w:rsidRDefault="001E1D3A">
                      <w:pPr>
                        <w:rPr>
                          <w:rFonts w:hint="eastAsia"/>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Pr>
          <w:noProof/>
        </w:rPr>
        <w:drawing>
          <wp:inline distT="0" distB="0" distL="0" distR="0" wp14:anchorId="0B70CDC2" wp14:editId="6E6699B7">
            <wp:extent cx="5396230" cy="1045210"/>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1045210"/>
                    </a:xfrm>
                    <a:prstGeom prst="rect">
                      <a:avLst/>
                    </a:prstGeom>
                  </pic:spPr>
                </pic:pic>
              </a:graphicData>
            </a:graphic>
          </wp:inline>
        </w:drawing>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ED6B6C" w:rsidRPr="00ED6B6C" w:rsidRDefault="00C346D2">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を含む番号も入力可能)か、学生証台帳番号16桁の数字を入力してください。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C346D2"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この時、予約が1日の中で一定数（現在は2コマ）以上に達している場合、予約を取るかどうかの確認ダイアログが出ます。</w:t>
      </w:r>
    </w:p>
    <w:p w:rsidR="00D57A38" w:rsidRDefault="00D57A38">
      <w:pPr>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1983786</wp:posOffset>
                </wp:positionH>
                <wp:positionV relativeFrom="paragraph">
                  <wp:posOffset>1638158</wp:posOffset>
                </wp:positionV>
                <wp:extent cx="1091821" cy="6824"/>
                <wp:effectExtent l="0" t="50800" r="635" b="69850"/>
                <wp:wrapNone/>
                <wp:docPr id="7" name="直線矢印コネクタ 7"/>
                <wp:cNvGraphicFramePr/>
                <a:graphic xmlns:a="http://schemas.openxmlformats.org/drawingml/2006/main">
                  <a:graphicData uri="http://schemas.microsoft.com/office/word/2010/wordprocessingShape">
                    <wps:wsp>
                      <wps:cNvCnPr/>
                      <wps:spPr>
                        <a:xfrm>
                          <a:off x="0" y="0"/>
                          <a:ext cx="109182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4C97A5" id="_x0000_t32" coordsize="21600,21600" o:spt="32" o:oned="t" path="m,l21600,21600e" filled="f">
                <v:path arrowok="t" fillok="f" o:connecttype="none"/>
                <o:lock v:ext="edit" shapetype="t"/>
              </v:shapetype>
              <v:shape id="直線矢印コネクタ 7" o:spid="_x0000_s1026" type="#_x0000_t32" style="position:absolute;left:0;text-align:left;margin-left:156.2pt;margin-top:129pt;width:85.95pt;height:.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" strokecolor="#4472c4 [3204]" strokeweight=".5pt">
                <v:stroke endarrow="block" joinstyle="miter"/>
              </v:shape>
            </w:pict>
          </mc:Fallback>
        </mc:AlternateContent>
      </w:r>
      <w:r w:rsidRPr="00D57A38">
        <w:rPr>
          <w:noProof/>
        </w:rPr>
        <w:drawing>
          <wp:anchor distT="0" distB="0" distL="114300" distR="114300" simplePos="0" relativeHeight="251661312" behindDoc="0" locked="0" layoutInCell="1" allowOverlap="1" wp14:anchorId="3F10BFC5">
            <wp:simplePos x="0" y="0"/>
            <wp:positionH relativeFrom="column">
              <wp:posOffset>3278827</wp:posOffset>
            </wp:positionH>
            <wp:positionV relativeFrom="paragraph">
              <wp:posOffset>271458</wp:posOffset>
            </wp:positionV>
            <wp:extent cx="1663700" cy="2717800"/>
            <wp:effectExtent l="0" t="0" r="0" b="0"/>
            <wp:wrapThrough wrapText="bothSides">
              <wp:wrapPolygon edited="0">
                <wp:start x="0" y="0"/>
                <wp:lineTo x="0" y="21499"/>
                <wp:lineTo x="21435" y="21499"/>
                <wp:lineTo x="21435" y="0"/>
                <wp:lineTo x="0" y="0"/>
              </wp:wrapPolygon>
            </wp:wrapThrough>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63700" cy="2717800"/>
                    </a:xfrm>
                    <a:prstGeom prst="rect">
                      <a:avLst/>
                    </a:prstGeom>
                  </pic:spPr>
                </pic:pic>
              </a:graphicData>
            </a:graphic>
            <wp14:sizeRelH relativeFrom="page">
              <wp14:pctWidth>0</wp14:pctWidth>
            </wp14:sizeRelH>
            <wp14:sizeRelV relativeFrom="page">
              <wp14:pctHeight>0</wp14:pctHeight>
            </wp14:sizeRelV>
          </wp:anchor>
        </w:drawing>
      </w:r>
      <w:r w:rsidRPr="00C346D2">
        <w:rPr>
          <w:rFonts w:ascii="Hiragino Mincho ProN W3" w:eastAsia="Hiragino Mincho ProN W3" w:hAnsi="Hiragino Mincho ProN W3"/>
          <w:noProof/>
          <w:sz w:val="21"/>
          <w:szCs w:val="21"/>
        </w:rPr>
        <w:drawing>
          <wp:anchor distT="0" distB="0" distL="114300" distR="114300" simplePos="0" relativeHeight="251662336" behindDoc="0" locked="0" layoutInCell="1" allowOverlap="1" wp14:anchorId="0863DF9F">
            <wp:simplePos x="0" y="0"/>
            <wp:positionH relativeFrom="column">
              <wp:posOffset>166775</wp:posOffset>
            </wp:positionH>
            <wp:positionV relativeFrom="paragraph">
              <wp:posOffset>253654</wp:posOffset>
            </wp:positionV>
            <wp:extent cx="1701800" cy="2794000"/>
            <wp:effectExtent l="0" t="0" r="0" b="0"/>
            <wp:wrapThrough wrapText="bothSides">
              <wp:wrapPolygon edited="0">
                <wp:start x="0" y="0"/>
                <wp:lineTo x="0" y="21502"/>
                <wp:lineTo x="21439" y="21502"/>
                <wp:lineTo x="21439" y="0"/>
                <wp:lineTo x="0" y="0"/>
              </wp:wrapPolygon>
            </wp:wrapThrough>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01800" cy="2794000"/>
                    </a:xfrm>
                    <a:prstGeom prst="rect">
                      <a:avLst/>
                    </a:prstGeom>
                  </pic:spPr>
                </pic:pic>
              </a:graphicData>
            </a:graphic>
            <wp14:sizeRelH relativeFrom="page">
              <wp14:pctWidth>0</wp14:pctWidth>
            </wp14:sizeRelH>
            <wp14:sizeRelV relativeFrom="page">
              <wp14:pctHeight>0</wp14:pctHeight>
            </wp14:sizeRelV>
          </wp:anchor>
        </w:drawing>
      </w:r>
      <w:r w:rsidR="00C346D2" w:rsidRPr="00C346D2">
        <w:rPr>
          <w:noProof/>
        </w:rPr>
        <w:t xml:space="preserve"> </w:t>
      </w:r>
    </w:p>
    <w:p w:rsidR="00D57A38" w:rsidRDefault="00D57A38">
      <w:pPr>
        <w:rPr>
          <w:noProof/>
        </w:rPr>
      </w:pPr>
    </w:p>
    <w:p w:rsidR="00D57A38" w:rsidRDefault="00ED6B6C">
      <w:pPr>
        <w:rPr>
          <w:noProof/>
        </w:rPr>
      </w:pPr>
      <w:r>
        <w:rPr>
          <w:noProof/>
        </w:rPr>
        <mc:AlternateContent>
          <mc:Choice Requires="wps">
            <w:drawing>
              <wp:anchor distT="0" distB="0" distL="114300" distR="114300" simplePos="0" relativeHeight="251664384" behindDoc="0" locked="0" layoutInCell="1" allowOverlap="1">
                <wp:simplePos x="0" y="0"/>
                <wp:positionH relativeFrom="column">
                  <wp:posOffset>2120265</wp:posOffset>
                </wp:positionH>
                <wp:positionV relativeFrom="paragraph">
                  <wp:posOffset>111125</wp:posOffset>
                </wp:positionV>
                <wp:extent cx="859809" cy="571500"/>
                <wp:effectExtent l="0" t="0" r="0" b="0"/>
                <wp:wrapNone/>
                <wp:docPr id="8" name="テキスト ボックス 8"/>
                <wp:cNvGraphicFramePr/>
                <a:graphic xmlns:a="http://schemas.openxmlformats.org/drawingml/2006/main">
                  <a:graphicData uri="http://schemas.microsoft.com/office/word/2010/wordprocessingShape">
                    <wps:wsp>
                      <wps:cNvSpPr txBox="1"/>
                      <wps:spPr>
                        <a:xfrm>
                          <a:off x="0" y="0"/>
                          <a:ext cx="859809"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57A38" w:rsidRDefault="00D57A38">
                            <w:r>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8" o:spid="_x0000_s1028" type="#_x0000_t202" style="position:absolute;left:0;text-align:left;margin-left:166.95pt;margin-top:8.75pt;width:67.7pt;height: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" filled="f" stroked="f">
                <v:textbox>
                  <w:txbxContent>
                    <w:p w:rsidR="00D57A38" w:rsidRDefault="00D57A38">
                      <w:r>
                        <w:rPr>
                          <w:rFonts w:hint="eastAsia"/>
                        </w:rPr>
                        <w:t>入力</w:t>
                      </w:r>
                    </w:p>
                  </w:txbxContent>
                </v:textbox>
              </v:shape>
            </w:pict>
          </mc:Fallback>
        </mc:AlternateContent>
      </w:r>
    </w:p>
    <w:p w:rsidR="00D57A38" w:rsidRDefault="00D57A38">
      <w:pPr>
        <w:rPr>
          <w:noProof/>
        </w:rPr>
      </w:pPr>
    </w:p>
    <w:p w:rsidR="00D57A38" w:rsidRDefault="00D57A38">
      <w:pPr>
        <w:rPr>
          <w:noProof/>
        </w:rPr>
      </w:pPr>
    </w:p>
    <w:p w:rsidR="00D57A38" w:rsidRDefault="00D57A38">
      <w:pPr>
        <w:rPr>
          <w:noProof/>
        </w:rPr>
      </w:pPr>
    </w:p>
    <w:p w:rsidR="00D57A38" w:rsidRDefault="00D57A38">
      <w:pPr>
        <w:rPr>
          <w:noProof/>
        </w:rPr>
      </w:pPr>
    </w:p>
    <w:p w:rsidR="00D57A38" w:rsidRDefault="00D57A38">
      <w:pPr>
        <w:rPr>
          <w:noProof/>
        </w:rPr>
      </w:pPr>
    </w:p>
    <w:p w:rsidR="00D57A38" w:rsidRDefault="00D57A38">
      <w:pPr>
        <w:rPr>
          <w:noProof/>
        </w:rPr>
      </w:pPr>
    </w:p>
    <w:p w:rsidR="00D57A38" w:rsidRDefault="00D57A38">
      <w:pPr>
        <w:rPr>
          <w:noProof/>
        </w:rPr>
      </w:pPr>
    </w:p>
    <w:p w:rsidR="00D57A38" w:rsidRDefault="00D57A38">
      <w:pPr>
        <w:rPr>
          <w:noProof/>
        </w:rPr>
      </w:pPr>
    </w:p>
    <w:p w:rsidR="00D57A38" w:rsidRDefault="00D57A38">
      <w:pPr>
        <w:rPr>
          <w:noProof/>
        </w:rPr>
      </w:pPr>
    </w:p>
    <w:p w:rsidR="00D57A38" w:rsidRDefault="00D57A38">
      <w:pPr>
        <w:rPr>
          <w:noProof/>
        </w:rPr>
      </w:pPr>
    </w:p>
    <w:p w:rsidR="006F679D" w:rsidRDefault="006F679D">
      <w:pPr>
        <w:rPr>
          <w:rFonts w:hint="eastAsia"/>
          <w:noProof/>
        </w:rPr>
      </w:pPr>
    </w:p>
    <w:p w:rsidR="00E278D0" w:rsidRPr="00ED6B6C" w:rsidRDefault="00D57A38">
      <w:pPr>
        <w:rPr>
          <w:noProof/>
          <w:sz w:val="21"/>
          <w:szCs w:val="21"/>
        </w:rPr>
      </w:pPr>
      <w:r w:rsidRPr="00ED6B6C">
        <w:rPr>
          <w:rFonts w:hint="eastAsia"/>
          <w:noProof/>
          <w:sz w:val="21"/>
          <w:szCs w:val="21"/>
        </w:rPr>
        <w:lastRenderedPageBreak/>
        <w:t>(</w:t>
      </w:r>
      <w:r w:rsidRPr="00ED6B6C">
        <w:rPr>
          <w:noProof/>
          <w:sz w:val="21"/>
          <w:szCs w:val="21"/>
        </w:rPr>
        <w:t>4)</w:t>
      </w:r>
      <w:r w:rsidR="00C92E60" w:rsidRPr="00ED6B6C">
        <w:rPr>
          <w:rFonts w:hint="eastAsia"/>
          <w:noProof/>
          <w:sz w:val="21"/>
          <w:szCs w:val="21"/>
        </w:rPr>
        <w:t>メインシートで選択した日時、席番号箇所が予約済と表示されます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p>
    <w:p w:rsidR="00E278D0" w:rsidRPr="00ED6B6C" w:rsidRDefault="00BE6339">
      <w:pPr>
        <w:rPr>
          <w:noProof/>
          <w:sz w:val="21"/>
          <w:szCs w:val="21"/>
        </w:rPr>
      </w:pPr>
      <w:r w:rsidRPr="00ED6B6C">
        <w:rPr>
          <w:rFonts w:ascii="Hiragino Mincho ProN W3" w:eastAsia="Hiragino Mincho ProN W3" w:hAnsi="Hiragino Mincho ProN W3"/>
          <w:noProof/>
          <w:sz w:val="21"/>
          <w:szCs w:val="21"/>
        </w:rPr>
        <w:drawing>
          <wp:anchor distT="0" distB="0" distL="114300" distR="114300" simplePos="0" relativeHeight="251665408" behindDoc="0" locked="0" layoutInCell="1" allowOverlap="1" wp14:anchorId="01232165">
            <wp:simplePos x="0" y="0"/>
            <wp:positionH relativeFrom="column">
              <wp:posOffset>3178175</wp:posOffset>
            </wp:positionH>
            <wp:positionV relativeFrom="paragraph">
              <wp:posOffset>135890</wp:posOffset>
            </wp:positionV>
            <wp:extent cx="1189355" cy="1146810"/>
            <wp:effectExtent l="0" t="0" r="4445" b="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8551" t="21449"/>
                    <a:stretch/>
                  </pic:blipFill>
                  <pic:spPr bwMode="auto">
                    <a:xfrm>
                      <a:off x="0" y="0"/>
                      <a:ext cx="1189355" cy="114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6B6C">
        <w:rPr>
          <w:noProof/>
          <w:sz w:val="21"/>
          <w:szCs w:val="21"/>
        </w:rPr>
        <w:drawing>
          <wp:anchor distT="0" distB="0" distL="114300" distR="114300" simplePos="0" relativeHeight="251666432" behindDoc="0" locked="0" layoutInCell="1" allowOverlap="1" wp14:anchorId="6D8CB136">
            <wp:simplePos x="0" y="0"/>
            <wp:positionH relativeFrom="column">
              <wp:posOffset>223731</wp:posOffset>
            </wp:positionH>
            <wp:positionV relativeFrom="paragraph">
              <wp:posOffset>25823</wp:posOffset>
            </wp:positionV>
            <wp:extent cx="1887855" cy="1329055"/>
            <wp:effectExtent l="0" t="0" r="4445" b="4445"/>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9103" t="6546" r="55896"/>
                    <a:stretch/>
                  </pic:blipFill>
                  <pic:spPr bwMode="auto">
                    <a:xfrm>
                      <a:off x="0" y="0"/>
                      <a:ext cx="1887855" cy="132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8D0" w:rsidRPr="00ED6B6C" w:rsidRDefault="00E278D0">
      <w:pPr>
        <w:rPr>
          <w:noProof/>
          <w:sz w:val="21"/>
          <w:szCs w:val="21"/>
        </w:rPr>
      </w:pPr>
    </w:p>
    <w:p w:rsidR="006A315D" w:rsidRPr="00ED6B6C" w:rsidRDefault="006A315D" w:rsidP="00E278D0">
      <w:pPr>
        <w:rPr>
          <w:noProof/>
          <w:sz w:val="21"/>
          <w:szCs w:val="21"/>
        </w:rPr>
      </w:pPr>
    </w:p>
    <w:p w:rsidR="006F679D" w:rsidRPr="00ED6B6C" w:rsidRDefault="006F679D" w:rsidP="00E278D0">
      <w:pPr>
        <w:rPr>
          <w:noProof/>
          <w:sz w:val="21"/>
          <w:szCs w:val="21"/>
        </w:rPr>
      </w:pPr>
    </w:p>
    <w:p w:rsidR="006F679D" w:rsidRPr="00ED6B6C" w:rsidRDefault="006F679D" w:rsidP="00E278D0">
      <w:pPr>
        <w:rPr>
          <w:noProof/>
          <w:sz w:val="21"/>
          <w:szCs w:val="21"/>
        </w:rPr>
      </w:pPr>
    </w:p>
    <w:p w:rsidR="006F679D" w:rsidRPr="00ED6B6C" w:rsidRDefault="006F679D" w:rsidP="00E278D0">
      <w:pPr>
        <w:rPr>
          <w:noProof/>
          <w:sz w:val="21"/>
          <w:szCs w:val="21"/>
        </w:rPr>
      </w:pPr>
    </w:p>
    <w:p w:rsidR="00E278D0" w:rsidRPr="00ED6B6C" w:rsidRDefault="00E278D0" w:rsidP="00E278D0">
      <w:pPr>
        <w:rPr>
          <w:rFonts w:ascii="Hiragino Mincho ProN W3" w:eastAsia="Hiragino Mincho ProN W3" w:hAnsi="Hiragino Mincho ProN W3"/>
          <w:sz w:val="21"/>
          <w:szCs w:val="21"/>
        </w:rPr>
      </w:pPr>
      <w:r w:rsidRPr="00ED6B6C">
        <w:rPr>
          <w:rFonts w:ascii="Hiragino Mincho ProN W3" w:eastAsia="Hiragino Mincho ProN W3" w:hAnsi="Hiragino Mincho ProN W3" w:hint="eastAsia"/>
          <w:sz w:val="21"/>
          <w:szCs w:val="21"/>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E278D0">
      <w:pPr>
        <w:rPr>
          <w:noProof/>
          <w:sz w:val="21"/>
          <w:szCs w:val="21"/>
        </w:rPr>
      </w:pPr>
    </w:p>
    <w:p w:rsidR="00E278D0" w:rsidRPr="00ED6B6C" w:rsidRDefault="00E278D0">
      <w:pPr>
        <w:rPr>
          <w:noProof/>
          <w:sz w:val="21"/>
          <w:szCs w:val="21"/>
        </w:rPr>
      </w:pPr>
      <w:r w:rsidRPr="00ED6B6C">
        <w:rPr>
          <w:noProof/>
          <w:sz w:val="21"/>
          <w:szCs w:val="21"/>
        </w:rPr>
        <w:drawing>
          <wp:inline distT="0" distB="0" distL="0" distR="0" wp14:anchorId="09136FB4" wp14:editId="26D61381">
            <wp:extent cx="1390389" cy="2306410"/>
            <wp:effectExtent l="0" t="0" r="0" b="508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03773" cy="2328611"/>
                    </a:xfrm>
                    <a:prstGeom prst="rect">
                      <a:avLst/>
                    </a:prstGeom>
                  </pic:spPr>
                </pic:pic>
              </a:graphicData>
            </a:graphic>
          </wp:inline>
        </w:drawing>
      </w: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E278D0">
      <w:pPr>
        <w:rPr>
          <w:noProof/>
        </w:rPr>
      </w:pPr>
    </w:p>
    <w:p w:rsidR="0043174B" w:rsidRDefault="00E278D0">
      <w:pPr>
        <w:rPr>
          <w:rFonts w:ascii="Hiragino Mincho ProN W3" w:eastAsia="Hiragino Mincho ProN W3" w:hAnsi="Hiragino Mincho ProN W3"/>
          <w:sz w:val="21"/>
          <w:szCs w:val="21"/>
        </w:rPr>
      </w:pPr>
      <w:r w:rsidRPr="00E278D0">
        <w:rPr>
          <w:rFonts w:ascii="Hiragino Mincho ProN W3" w:eastAsia="Hiragino Mincho ProN W3" w:hAnsi="Hiragino Mincho ProN W3"/>
          <w:noProof/>
          <w:sz w:val="21"/>
          <w:szCs w:val="21"/>
        </w:rPr>
        <w:drawing>
          <wp:inline distT="0" distB="0" distL="0" distR="0" wp14:anchorId="2E8260CB" wp14:editId="48CFFA43">
            <wp:extent cx="1227667" cy="1805393"/>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38135" cy="1820787"/>
                    </a:xfrm>
                    <a:prstGeom prst="rect">
                      <a:avLst/>
                    </a:prstGeom>
                  </pic:spPr>
                </pic:pic>
              </a:graphicData>
            </a:graphic>
          </wp:inline>
        </w:drawing>
      </w:r>
    </w:p>
    <w:p w:rsidR="00E278D0" w:rsidRDefault="00E278D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予約の取り消しを押すと、その選択したコマ分の予約を取り消します。</w:t>
      </w:r>
      <w:r w:rsidR="00ED6B6C">
        <w:rPr>
          <w:rFonts w:ascii="Hiragino Mincho ProN W3" w:eastAsia="Hiragino Mincho ProN W3" w:hAnsi="Hiragino Mincho ProN W3" w:hint="eastAsia"/>
          <w:sz w:val="21"/>
          <w:szCs w:val="21"/>
        </w:rPr>
        <w:t>１．４３から予約した人の学籍番号の入力、もしくはパスコードの入力を必須にしました。</w:t>
      </w: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E278D0" w:rsidRDefault="00E278D0"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表示されている予約表は</w:t>
      </w:r>
      <w:r>
        <w:rPr>
          <w:rFonts w:ascii="Hiragino Mincho ProN W3" w:eastAsia="Hiragino Mincho ProN W3" w:hAnsi="Hiragino Mincho ProN W3"/>
          <w:sz w:val="21"/>
          <w:szCs w:val="21"/>
        </w:rPr>
        <w:t>A</w:t>
      </w:r>
      <w:r w:rsidR="0054261D">
        <w:rPr>
          <w:rFonts w:ascii="Hiragino Mincho ProN W3" w:eastAsia="Hiragino Mincho ProN W3" w:hAnsi="Hiragino Mincho ProN W3"/>
          <w:sz w:val="21"/>
          <w:szCs w:val="21"/>
        </w:rPr>
        <w:t>2</w:t>
      </w:r>
      <w:r>
        <w:rPr>
          <w:rFonts w:ascii="Hiragino Mincho ProN W3" w:eastAsia="Hiragino Mincho ProN W3" w:hAnsi="Hiragino Mincho ProN W3" w:hint="eastAsia"/>
          <w:sz w:val="21"/>
          <w:szCs w:val="21"/>
        </w:rPr>
        <w:t>セルに入力されている日付に従って表示しています。通常はセルの中身は「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とすることで昨日の予約表を表示したり、「</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54261D"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過去の日付を表示した場合は予約はできませんが、未来の日付を表示した場合は全ての時間帯で予約できます。</w:t>
      </w:r>
      <w:r w:rsidR="00ED6B6C">
        <w:rPr>
          <w:rFonts w:ascii="Hiragino Mincho ProN W3" w:eastAsia="Hiragino Mincho ProN W3" w:hAnsi="Hiragino Mincho ProN W3" w:hint="eastAsia"/>
          <w:sz w:val="21"/>
          <w:szCs w:val="21"/>
        </w:rPr>
        <w:t>１．４３よりメインシート予約表下部のセルをクリックすることで過去の予約の編集が可能となります。（スイッチのオンオフにはパスコードが必要です）</w:t>
      </w:r>
    </w:p>
    <w:p w:rsidR="0069670F"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column">
                  <wp:posOffset>2520315</wp:posOffset>
                </wp:positionH>
                <wp:positionV relativeFrom="paragraph">
                  <wp:posOffset>717550</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69670F" w:rsidRDefault="0069670F">
                            <w:r>
                              <w:rPr>
                                <w:rFonts w:hint="eastAsia"/>
                              </w:rPr>
                              <w:t>A</w:t>
                            </w:r>
                            <w:r w:rsidR="0054261D">
                              <w:t>2</w:t>
                            </w:r>
                            <w:r>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9" type="#_x0000_t202" style="position:absolute;left:0;text-align:left;margin-left:198.45pt;margin-top:56.5pt;width:136.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" fillcolor="white [3201]" strokeweight=".5pt">
                <v:textbox>
                  <w:txbxContent>
                    <w:p w:rsidR="0069670F" w:rsidRDefault="0069670F">
                      <w:r>
                        <w:rPr>
                          <w:rFonts w:hint="eastAsia"/>
                        </w:rPr>
                        <w:t>A</w:t>
                      </w:r>
                      <w:r w:rsidR="0054261D">
                        <w:t>2</w:t>
                      </w:r>
                      <w:r>
                        <w:rPr>
                          <w:rFonts w:hint="eastAsia"/>
                        </w:rPr>
                        <w:t>セルを変更</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7456" behindDoc="0" locked="0" layoutInCell="1" allowOverlap="1">
                <wp:simplePos x="0" y="0"/>
                <wp:positionH relativeFrom="column">
                  <wp:posOffset>604731</wp:posOffset>
                </wp:positionH>
                <wp:positionV relativeFrom="paragraph">
                  <wp:posOffset>593725</wp:posOffset>
                </wp:positionV>
                <wp:extent cx="1769533" cy="254000"/>
                <wp:effectExtent l="12700" t="50800" r="8890" b="12700"/>
                <wp:wrapNone/>
                <wp:docPr id="14" name="直線矢印コネクタ 14"/>
                <wp:cNvGraphicFramePr/>
                <a:graphic xmlns:a="http://schemas.openxmlformats.org/drawingml/2006/main">
                  <a:graphicData uri="http://schemas.microsoft.com/office/word/2010/wordprocessingShape">
                    <wps:wsp>
                      <wps:cNvCnPr/>
                      <wps:spPr>
                        <a:xfrm flipH="1" flipV="1">
                          <a:off x="0" y="0"/>
                          <a:ext cx="1769533" cy="254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A1DA0C" id="直線矢印コネクタ 14" o:spid="_x0000_s1026" type="#_x0000_t32" style="position:absolute;left:0;text-align:left;margin-left:47.6pt;margin-top:46.75pt;width:139.35pt;height:20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" strokecolor="#ed7d31 [3205]" strokeweight=".5pt">
                <v:stroke endarrow="block" joinstyle="miter"/>
              </v:shape>
            </w:pict>
          </mc:Fallback>
        </mc:AlternateContent>
      </w:r>
      <w:r>
        <w:rPr>
          <w:noProof/>
        </w:rPr>
        <w:drawing>
          <wp:inline distT="0" distB="0" distL="0" distR="0" wp14:anchorId="180B3E5F" wp14:editId="667A8533">
            <wp:extent cx="2561393" cy="2159000"/>
            <wp:effectExtent l="0" t="0" r="444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6247" cy="2179950"/>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 LA</w:t>
      </w:r>
      <w:r>
        <w:rPr>
          <w:rFonts w:ascii="Hiragino Mincho ProN W3" w:eastAsia="Hiragino Mincho ProN W3" w:hAnsi="Hiragino Mincho ProN W3" w:hint="eastAsia"/>
          <w:sz w:val="21"/>
          <w:szCs w:val="21"/>
        </w:rPr>
        <w:t>としての運営のための基本的な使い方</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r>
        <w:rPr>
          <w:rFonts w:ascii="Hiragino Mincho ProN W3" w:eastAsia="Hiragino Mincho ProN W3" w:hAnsi="Hiragino Mincho ProN W3"/>
          <w:sz w:val="21"/>
          <w:szCs w:val="21"/>
        </w:rPr>
        <w:t>yyyymmdd</w:t>
      </w:r>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w:t>
      </w:r>
      <w:r>
        <w:rPr>
          <w:rFonts w:ascii="Hiragino Mincho ProN W3" w:eastAsia="Hiragino Mincho ProN W3" w:hAnsi="Hiragino Mincho ProN W3" w:hint="eastAsia"/>
          <w:sz w:val="21"/>
          <w:szCs w:val="21"/>
        </w:rPr>
        <w:lastRenderedPageBreak/>
        <w:t>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bookmarkStart w:id="0" w:name="_GoBack"/>
      <w:bookmarkEnd w:id="0"/>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AF40A7" w:rsidRDefault="00AF40A7"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直接ここに入力することで予約を編集することも可能です。直接入力する場合、学籍番号に入力するのは、0以上の数値であれば何桁でもエラーが出たりすることはありませんが、</w:t>
      </w:r>
      <w:r w:rsidRPr="00AF40A7">
        <w:rPr>
          <w:rFonts w:ascii="Hiragino Mincho ProN W3" w:eastAsia="Hiragino Mincho ProN W3" w:hAnsi="Hiragino Mincho ProN W3" w:hint="eastAsia"/>
          <w:color w:val="FF0000"/>
          <w:sz w:val="21"/>
          <w:szCs w:val="21"/>
        </w:rPr>
        <w:t>絶対に</w:t>
      </w:r>
      <w:r w:rsidRPr="00AF40A7">
        <w:rPr>
          <w:rFonts w:ascii="Hiragino Mincho ProN W3" w:eastAsia="Hiragino Mincho ProN W3" w:hAnsi="Hiragino Mincho ProN W3"/>
          <w:color w:val="FF0000"/>
          <w:sz w:val="21"/>
          <w:szCs w:val="21"/>
        </w:rPr>
        <w:t>”-1”</w:t>
      </w:r>
      <w:r w:rsidRPr="00AF40A7">
        <w:rPr>
          <w:rFonts w:ascii="Hiragino Mincho ProN W3" w:eastAsia="Hiragino Mincho ProN W3" w:hAnsi="Hiragino Mincho ProN W3" w:hint="eastAsia"/>
          <w:color w:val="FF0000"/>
          <w:sz w:val="21"/>
          <w:szCs w:val="21"/>
        </w:rPr>
        <w:t>を入力しないでください。</w:t>
      </w:r>
      <w:r>
        <w:rPr>
          <w:rFonts w:ascii="Hiragino Mincho ProN W3" w:eastAsia="Hiragino Mincho ProN W3" w:hAnsi="Hiragino Mincho ProN W3"/>
          <w:color w:val="FF0000"/>
          <w:sz w:val="21"/>
          <w:szCs w:val="21"/>
        </w:rPr>
        <w:t>-1</w:t>
      </w:r>
      <w:r>
        <w:rPr>
          <w:rFonts w:ascii="Hiragino Mincho ProN W3" w:eastAsia="Hiragino Mincho ProN W3" w:hAnsi="Hiragino Mincho ProN W3" w:hint="eastAsia"/>
          <w:color w:val="FF0000"/>
          <w:sz w:val="21"/>
          <w:szCs w:val="21"/>
        </w:rPr>
        <w:t>を入力すると、予約があるにも関わらず予約表に予約済と表示されず、新規の予約が登録できてしまいます。</w:t>
      </w:r>
      <w:r>
        <w:rPr>
          <w:rFonts w:ascii="Hiragino Mincho ProN W3" w:eastAsia="Hiragino Mincho ProN W3" w:hAnsi="Hiragino Mincho ProN W3" w:hint="eastAsia"/>
          <w:color w:val="000000" w:themeColor="text1"/>
          <w:sz w:val="21"/>
          <w:szCs w:val="21"/>
        </w:rPr>
        <w:t>（仕様のため、今後修正されることは多分あり得ません</w:t>
      </w:r>
      <w:r w:rsidR="00BF22E3">
        <w:rPr>
          <w:rFonts w:ascii="Hiragino Mincho ProN W3" w:eastAsia="Hiragino Mincho ProN W3" w:hAnsi="Hiragino Mincho ProN W3" w:hint="eastAsia"/>
          <w:color w:val="000000" w:themeColor="text1"/>
          <w:sz w:val="21"/>
          <w:szCs w:val="21"/>
        </w:rPr>
        <w:t>。理由は</w:t>
      </w:r>
      <w:r w:rsidR="00D16168">
        <w:rPr>
          <w:rFonts w:ascii="Hiragino Mincho ProN W3" w:eastAsia="Hiragino Mincho ProN W3" w:hAnsi="Hiragino Mincho ProN W3" w:hint="eastAsia"/>
          <w:sz w:val="21"/>
          <w:szCs w:val="21"/>
        </w:rPr>
        <w:t>開発を進める上での基本的な仕様のメインシートの表のセル内の式を</w:t>
      </w:r>
      <w:r w:rsidR="00BF22E3">
        <w:rPr>
          <w:rFonts w:ascii="Hiragino Mincho ProN W3" w:eastAsia="Hiragino Mincho ProN W3" w:hAnsi="Hiragino Mincho ProN W3" w:hint="eastAsia"/>
          <w:color w:val="000000" w:themeColor="text1"/>
          <w:sz w:val="21"/>
          <w:szCs w:val="21"/>
        </w:rPr>
        <w:t>参照</w:t>
      </w:r>
      <w:r>
        <w:rPr>
          <w:rFonts w:ascii="Hiragino Mincho ProN W3" w:eastAsia="Hiragino Mincho ProN W3" w:hAnsi="Hiragino Mincho ProN W3" w:hint="eastAsia"/>
          <w:color w:val="000000" w:themeColor="text1"/>
          <w:sz w:val="21"/>
          <w:szCs w:val="21"/>
        </w:rPr>
        <w:t>）</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貸切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Pr>
          <w:rFonts w:ascii="Hiragino Mincho ProN W3" w:eastAsia="Hiragino Mincho ProN W3" w:hAnsi="Hiragino Mincho ProN W3" w:hint="eastAsia"/>
          <w:color w:val="FF0000"/>
          <w:sz w:val="21"/>
          <w:szCs w:val="21"/>
        </w:rPr>
        <w:t>メインシートの右のほうには変換表もあるので参照してください</w:t>
      </w:r>
    </w:p>
    <w:p w:rsidR="00D16168" w:rsidRDefault="003D278B" w:rsidP="00D16168">
      <w:pPr>
        <w:rPr>
          <w:rFonts w:ascii="Hiragino Mincho ProN W3" w:eastAsia="Hiragino Mincho ProN W3" w:hAnsi="Hiragino Mincho ProN W3"/>
          <w:color w:val="000000" w:themeColor="text1"/>
          <w:sz w:val="21"/>
          <w:szCs w:val="21"/>
        </w:rPr>
      </w:pPr>
      <w:r>
        <w:rPr>
          <w:noProof/>
        </w:rPr>
        <w:drawing>
          <wp:anchor distT="0" distB="0" distL="114300" distR="114300" simplePos="0" relativeHeight="251677696" behindDoc="1" locked="0" layoutInCell="1" allowOverlap="1" wp14:anchorId="3FB4C296">
            <wp:simplePos x="0" y="0"/>
            <wp:positionH relativeFrom="column">
              <wp:posOffset>4083685</wp:posOffset>
            </wp:positionH>
            <wp:positionV relativeFrom="paragraph">
              <wp:posOffset>111337</wp:posOffset>
            </wp:positionV>
            <wp:extent cx="1564005" cy="1540510"/>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64005" cy="1540510"/>
                    </a:xfrm>
                    <a:prstGeom prst="rect">
                      <a:avLst/>
                    </a:prstGeom>
                  </pic:spPr>
                </pic:pic>
              </a:graphicData>
            </a:graphic>
            <wp14:sizeRelH relativeFrom="page">
              <wp14:pctWidth>0</wp14:pctWidth>
            </wp14:sizeRelH>
            <wp14:sizeRelV relativeFrom="page">
              <wp14:pctHeight>0</wp14:pctHeight>
            </wp14:sizeRelV>
          </wp:anchor>
        </w:drawing>
      </w:r>
    </w:p>
    <w:p w:rsidR="00FF28BC" w:rsidRDefault="003D278B" w:rsidP="00D16168">
      <w:pPr>
        <w:rPr>
          <w:rFonts w:ascii="Hiragino Mincho ProN W3" w:eastAsia="Hiragino Mincho ProN W3" w:hAnsi="Hiragino Mincho ProN W3"/>
          <w:sz w:val="21"/>
          <w:szCs w:val="21"/>
        </w:rPr>
      </w:pPr>
      <w:r>
        <w:rPr>
          <w:noProof/>
        </w:rPr>
        <w:drawing>
          <wp:anchor distT="0" distB="0" distL="114300" distR="114300" simplePos="0" relativeHeight="251676672" behindDoc="1" locked="0" layoutInCell="1" allowOverlap="1" wp14:anchorId="31D58B3D">
            <wp:simplePos x="0" y="0"/>
            <wp:positionH relativeFrom="column">
              <wp:posOffset>-140759</wp:posOffset>
            </wp:positionH>
            <wp:positionV relativeFrom="paragraph">
              <wp:posOffset>94827</wp:posOffset>
            </wp:positionV>
            <wp:extent cx="3606800" cy="505071"/>
            <wp:effectExtent l="0" t="0" r="0" b="3175"/>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06800" cy="505071"/>
                    </a:xfrm>
                    <a:prstGeom prst="rect">
                      <a:avLst/>
                    </a:prstGeom>
                  </pic:spPr>
                </pic:pic>
              </a:graphicData>
            </a:graphic>
            <wp14:sizeRelH relativeFrom="page">
              <wp14:pctWidth>0</wp14:pctWidth>
            </wp14:sizeRelH>
            <wp14:sizeRelV relativeFrom="page">
              <wp14:pctHeight>0</wp14:pctHeight>
            </wp14:sizeRelV>
          </wp:anchor>
        </w:drawing>
      </w:r>
    </w:p>
    <w:p w:rsidR="00FF28BC" w:rsidRDefault="003D278B" w:rsidP="00D16168">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671552" behindDoc="0" locked="0" layoutInCell="1" allowOverlap="1">
                <wp:simplePos x="0" y="0"/>
                <wp:positionH relativeFrom="column">
                  <wp:posOffset>3136264</wp:posOffset>
                </wp:positionH>
                <wp:positionV relativeFrom="paragraph">
                  <wp:posOffset>33655</wp:posOffset>
                </wp:positionV>
                <wp:extent cx="1456267" cy="153670"/>
                <wp:effectExtent l="0" t="0" r="55245" b="62230"/>
                <wp:wrapNone/>
                <wp:docPr id="20" name="直線矢印コネクタ 20"/>
                <wp:cNvGraphicFramePr/>
                <a:graphic xmlns:a="http://schemas.openxmlformats.org/drawingml/2006/main">
                  <a:graphicData uri="http://schemas.microsoft.com/office/word/2010/wordprocessingShape">
                    <wps:wsp>
                      <wps:cNvCnPr/>
                      <wps:spPr>
                        <a:xfrm>
                          <a:off x="0" y="0"/>
                          <a:ext cx="1456267" cy="153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0AE64B" id="直線矢印コネクタ 20" o:spid="_x0000_s1026" type="#_x0000_t32" style="position:absolute;left:0;text-align:left;margin-left:246.95pt;margin-top:2.65pt;width:114.65pt;height:1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" strokecolor="#4472c4 [3204]" strokeweight=".5pt">
                <v:stroke endarrow="block" joinstyle="miter"/>
              </v:shape>
            </w:pict>
          </mc:Fallback>
        </mc:AlternateContent>
      </w:r>
    </w:p>
    <w:p w:rsidR="00FF28BC" w:rsidRDefault="00FF28BC" w:rsidP="00D16168">
      <w:pPr>
        <w:rPr>
          <w:rFonts w:ascii="Hiragino Mincho ProN W3" w:eastAsia="Hiragino Mincho ProN W3" w:hAnsi="Hiragino Mincho ProN W3"/>
          <w:sz w:val="21"/>
          <w:szCs w:val="21"/>
        </w:rPr>
      </w:pPr>
    </w:p>
    <w:p w:rsidR="00FF28BC" w:rsidRDefault="00FF28BC" w:rsidP="00D16168">
      <w:pPr>
        <w:rPr>
          <w:rFonts w:ascii="Hiragino Mincho ProN W3" w:eastAsia="Hiragino Mincho ProN W3" w:hAnsi="Hiragino Mincho ProN W3"/>
          <w:sz w:val="21"/>
          <w:szCs w:val="21"/>
        </w:rPr>
      </w:pPr>
    </w:p>
    <w:p w:rsidR="00FF28BC" w:rsidRDefault="00FF28BC" w:rsidP="00D16168">
      <w:pPr>
        <w:rPr>
          <w:rFonts w:ascii="Hiragino Mincho ProN W3" w:eastAsia="Hiragino Mincho ProN W3" w:hAnsi="Hiragino Mincho ProN W3"/>
          <w:sz w:val="21"/>
          <w:szCs w:val="21"/>
        </w:rPr>
      </w:pPr>
    </w:p>
    <w:p w:rsidR="00FF28BC" w:rsidRDefault="00FF28BC" w:rsidP="00D16168">
      <w:pPr>
        <w:rPr>
          <w:rFonts w:ascii="Hiragino Mincho ProN W3" w:eastAsia="Hiragino Mincho ProN W3" w:hAnsi="Hiragino Mincho ProN W3"/>
          <w:sz w:val="21"/>
          <w:szCs w:val="21"/>
        </w:rPr>
      </w:pPr>
    </w:p>
    <w:p w:rsidR="00C073E2" w:rsidRDefault="00C073E2"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１・０４３よりまた、直接入力した場合はメインシートをソートセルをクリックするか、予約コードをキーとして昇順で並び替えを行ってください。（match関数の近似値一致で検索するため。軽量化のために行ったため、今後変更の予定は現状ありません）</w:t>
      </w:r>
    </w:p>
    <w:p w:rsidR="00C073E2" w:rsidRDefault="00C073E2" w:rsidP="00D16168">
      <w:pPr>
        <w:rPr>
          <w:rFonts w:ascii="Hiragino Mincho ProN W3" w:eastAsia="Hiragino Mincho ProN W3" w:hAnsi="Hiragino Mincho ProN W3" w:hint="eastAsia"/>
          <w:sz w:val="21"/>
          <w:szCs w:val="21"/>
        </w:rPr>
      </w:pPr>
    </w:p>
    <w:p w:rsidR="008D0321" w:rsidRDefault="008D0321"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開発を進める上での基本的な仕様</w:t>
      </w:r>
    </w:p>
    <w:p w:rsidR="008D0321" w:rsidRDefault="00054029"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82816" behindDoc="0" locked="0" layoutInCell="1" allowOverlap="1">
                <wp:simplePos x="0" y="0"/>
                <wp:positionH relativeFrom="column">
                  <wp:posOffset>1560830</wp:posOffset>
                </wp:positionH>
                <wp:positionV relativeFrom="paragraph">
                  <wp:posOffset>2360930</wp:posOffset>
                </wp:positionV>
                <wp:extent cx="2641600" cy="69215"/>
                <wp:effectExtent l="0" t="12700" r="63500" b="70485"/>
                <wp:wrapNone/>
                <wp:docPr id="30" name="直線矢印コネクタ 30"/>
                <wp:cNvGraphicFramePr/>
                <a:graphic xmlns:a="http://schemas.openxmlformats.org/drawingml/2006/main">
                  <a:graphicData uri="http://schemas.microsoft.com/office/word/2010/wordprocessingShape">
                    <wps:wsp>
                      <wps:cNvCnPr/>
                      <wps:spPr>
                        <a:xfrm>
                          <a:off x="0" y="0"/>
                          <a:ext cx="2641600" cy="69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7E7AFE9" id="直線矢印コネクタ 30" o:spid="_x0000_s1026" type="#_x0000_t32" style="position:absolute;left:0;text-align:left;margin-left:122.9pt;margin-top:185.9pt;width:208pt;height:5.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" strokecolor="#4472c4 [3204]" strokeweight=".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79744" behindDoc="0" locked="0" layoutInCell="1" allowOverlap="1">
                <wp:simplePos x="0" y="0"/>
                <wp:positionH relativeFrom="column">
                  <wp:posOffset>4184650</wp:posOffset>
                </wp:positionH>
                <wp:positionV relativeFrom="paragraph">
                  <wp:posOffset>1828800</wp:posOffset>
                </wp:positionV>
                <wp:extent cx="1456055" cy="1616710"/>
                <wp:effectExtent l="0" t="0" r="17145" b="8890"/>
                <wp:wrapNone/>
                <wp:docPr id="27" name="テキスト ボックス 27"/>
                <wp:cNvGraphicFramePr/>
                <a:graphic xmlns:a="http://schemas.openxmlformats.org/drawingml/2006/main">
                  <a:graphicData uri="http://schemas.microsoft.com/office/word/2010/wordprocessingShape">
                    <wps:wsp>
                      <wps:cNvSpPr txBox="1"/>
                      <wps:spPr>
                        <a:xfrm>
                          <a:off x="0" y="0"/>
                          <a:ext cx="1456055" cy="1616710"/>
                        </a:xfrm>
                        <a:prstGeom prst="rect">
                          <a:avLst/>
                        </a:prstGeom>
                        <a:solidFill>
                          <a:schemeClr val="lt1"/>
                        </a:solidFill>
                        <a:ln w="6350">
                          <a:solidFill>
                            <a:prstClr val="black"/>
                          </a:solidFill>
                        </a:ln>
                      </wps:spPr>
                      <wps:txbx>
                        <w:txbxContent>
                          <w:p w:rsidR="008D0321" w:rsidRDefault="008D0321">
                            <w:r>
                              <w:rPr>
                                <w:rFonts w:hint="eastAsia"/>
                              </w:rPr>
                              <w:t>生データシート</w:t>
                            </w:r>
                          </w:p>
                          <w:p w:rsidR="008D0321" w:rsidRDefault="008D0321"/>
                          <w:p w:rsidR="008D0321" w:rsidRDefault="008D0321">
                            <w:r>
                              <w:rPr>
                                <w:rFonts w:hint="eastAsia"/>
                              </w:rPr>
                              <w:t>・全データの格納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テキスト ボックス 27" o:spid="_x0000_s1030" type="#_x0000_t202" style="position:absolute;left:0;text-align:left;margin-left:329.5pt;margin-top:2in;width:114.65pt;height:12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" fillcolor="white [3201]" strokeweight=".5pt">
                <v:textbox>
                  <w:txbxContent>
                    <w:p w:rsidR="008D0321" w:rsidRDefault="008D0321">
                      <w:r>
                        <w:rPr>
                          <w:rFonts w:hint="eastAsia"/>
                        </w:rPr>
                        <w:t>生データシート</w:t>
                      </w:r>
                    </w:p>
                    <w:p w:rsidR="008D0321" w:rsidRDefault="008D0321"/>
                    <w:p w:rsidR="008D0321" w:rsidRDefault="008D0321">
                      <w:pPr>
                        <w:rPr>
                          <w:rFonts w:hint="eastAsia"/>
                        </w:rPr>
                      </w:pPr>
                      <w:r>
                        <w:rPr>
                          <w:rFonts w:hint="eastAsia"/>
                        </w:rPr>
                        <w:t>・全データの格納</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80768" behindDoc="0" locked="0" layoutInCell="1" allowOverlap="1">
                <wp:simplePos x="0" y="0"/>
                <wp:positionH relativeFrom="column">
                  <wp:posOffset>3015615</wp:posOffset>
                </wp:positionH>
                <wp:positionV relativeFrom="paragraph">
                  <wp:posOffset>152400</wp:posOffset>
                </wp:positionV>
                <wp:extent cx="1735455" cy="1430655"/>
                <wp:effectExtent l="0" t="0" r="17145" b="17145"/>
                <wp:wrapNone/>
                <wp:docPr id="28" name="テキスト ボックス 28"/>
                <wp:cNvGraphicFramePr/>
                <a:graphic xmlns:a="http://schemas.openxmlformats.org/drawingml/2006/main">
                  <a:graphicData uri="http://schemas.microsoft.com/office/word/2010/wordprocessingShape">
                    <wps:wsp>
                      <wps:cNvSpPr txBox="1"/>
                      <wps:spPr>
                        <a:xfrm>
                          <a:off x="0" y="0"/>
                          <a:ext cx="1735455" cy="1430655"/>
                        </a:xfrm>
                        <a:prstGeom prst="rect">
                          <a:avLst/>
                        </a:prstGeom>
                        <a:solidFill>
                          <a:schemeClr val="lt1"/>
                        </a:solidFill>
                        <a:ln w="6350">
                          <a:solidFill>
                            <a:prstClr val="black"/>
                          </a:solidFill>
                        </a:ln>
                      </wps:spPr>
                      <wps:txbx>
                        <w:txbxContent>
                          <w:p w:rsidR="008D0321" w:rsidRDefault="00D85448">
                            <w:r>
                              <w:rPr>
                                <w:rFonts w:hint="eastAsia"/>
                              </w:rPr>
                              <w:t>複数人表示</w:t>
                            </w:r>
                            <w:r w:rsidR="002E11B4">
                              <w:rPr>
                                <w:rFonts w:hint="eastAsia"/>
                              </w:rPr>
                              <w:t>参照</w:t>
                            </w:r>
                            <w:r>
                              <w:rPr>
                                <w:rFonts w:hint="eastAsia"/>
                              </w:rPr>
                              <w:t>シート</w:t>
                            </w:r>
                          </w:p>
                          <w:p w:rsidR="00D85448" w:rsidRDefault="00D85448"/>
                          <w:p w:rsidR="00D85448" w:rsidRDefault="00D85448">
                            <w:r>
                              <w:rPr>
                                <w:rFonts w:hint="eastAsia"/>
                              </w:rPr>
                              <w:t>・予約している人全員の学籍番号を表示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テキスト ボックス 28" o:spid="_x0000_s1031" type="#_x0000_t202" style="position:absolute;left:0;text-align:left;margin-left:237.45pt;margin-top:12pt;width:136.65pt;height:11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" fillcolor="white [3201]" strokeweight=".5pt">
                <v:textbox>
                  <w:txbxContent>
                    <w:p w:rsidR="008D0321" w:rsidRDefault="00D85448">
                      <w:r>
                        <w:rPr>
                          <w:rFonts w:hint="eastAsia"/>
                        </w:rPr>
                        <w:t>複数人表示</w:t>
                      </w:r>
                      <w:r w:rsidR="002E11B4">
                        <w:rPr>
                          <w:rFonts w:hint="eastAsia"/>
                        </w:rPr>
                        <w:t>参照</w:t>
                      </w:r>
                      <w:r>
                        <w:rPr>
                          <w:rFonts w:hint="eastAsia"/>
                        </w:rPr>
                        <w:t>シート</w:t>
                      </w:r>
                    </w:p>
                    <w:p w:rsidR="00D85448" w:rsidRDefault="00D85448"/>
                    <w:p w:rsidR="00D85448" w:rsidRDefault="00D85448">
                      <w:pPr>
                        <w:rPr>
                          <w:rFonts w:hint="eastAsia"/>
                        </w:rPr>
                      </w:pPr>
                      <w:r>
                        <w:rPr>
                          <w:rFonts w:hint="eastAsia"/>
                        </w:rPr>
                        <w:t>・予約している人全員の学籍番号を表示</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95104" behindDoc="0" locked="0" layoutInCell="1" allowOverlap="1" wp14:anchorId="5FC63045" wp14:editId="5136B19D">
                <wp:simplePos x="0" y="0"/>
                <wp:positionH relativeFrom="column">
                  <wp:posOffset>4782185</wp:posOffset>
                </wp:positionH>
                <wp:positionV relativeFrom="paragraph">
                  <wp:posOffset>880745</wp:posOffset>
                </wp:positionV>
                <wp:extent cx="444500" cy="981710"/>
                <wp:effectExtent l="25400" t="25400" r="12700" b="21590"/>
                <wp:wrapNone/>
                <wp:docPr id="39" name="直線矢印コネクタ 39"/>
                <wp:cNvGraphicFramePr/>
                <a:graphic xmlns:a="http://schemas.openxmlformats.org/drawingml/2006/main">
                  <a:graphicData uri="http://schemas.microsoft.com/office/word/2010/wordprocessingShape">
                    <wps:wsp>
                      <wps:cNvCnPr/>
                      <wps:spPr>
                        <a:xfrm flipH="1" flipV="1">
                          <a:off x="0" y="0"/>
                          <a:ext cx="444500" cy="981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90A661E" id="直線矢印コネクタ 39" o:spid="_x0000_s1026" type="#_x0000_t32" style="position:absolute;left:0;text-align:left;margin-left:376.55pt;margin-top:69.35pt;width:35pt;height:77.3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" strokecolor="#4472c4 [3204]" strokeweight=".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84864" behindDoc="0" locked="0" layoutInCell="1" allowOverlap="1">
                <wp:simplePos x="0" y="0"/>
                <wp:positionH relativeFrom="column">
                  <wp:posOffset>2585085</wp:posOffset>
                </wp:positionH>
                <wp:positionV relativeFrom="paragraph">
                  <wp:posOffset>915035</wp:posOffset>
                </wp:positionV>
                <wp:extent cx="508000" cy="846455"/>
                <wp:effectExtent l="0" t="25400" r="38100" b="17145"/>
                <wp:wrapNone/>
                <wp:docPr id="32" name="直線矢印コネクタ 32"/>
                <wp:cNvGraphicFramePr/>
                <a:graphic xmlns:a="http://schemas.openxmlformats.org/drawingml/2006/main">
                  <a:graphicData uri="http://schemas.microsoft.com/office/word/2010/wordprocessingShape">
                    <wps:wsp>
                      <wps:cNvCnPr/>
                      <wps:spPr>
                        <a:xfrm flipV="1">
                          <a:off x="0" y="0"/>
                          <a:ext cx="508000" cy="846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724CE6" id="直線矢印コネクタ 32" o:spid="_x0000_s1026" type="#_x0000_t32" style="position:absolute;left:0;text-align:left;margin-left:203.55pt;margin-top:72.05pt;width:40pt;height:66.6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" strokecolor="#4472c4 [3204]" strokeweight=".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86912" behindDoc="0" locked="0" layoutInCell="1" allowOverlap="1" wp14:anchorId="454A1A44" wp14:editId="46DE76C6">
                <wp:simplePos x="0" y="0"/>
                <wp:positionH relativeFrom="column">
                  <wp:posOffset>1043940</wp:posOffset>
                </wp:positionH>
                <wp:positionV relativeFrom="paragraph">
                  <wp:posOffset>931545</wp:posOffset>
                </wp:positionV>
                <wp:extent cx="1794510" cy="592455"/>
                <wp:effectExtent l="0" t="0" r="0" b="0"/>
                <wp:wrapNone/>
                <wp:docPr id="33" name="テキスト ボックス 33"/>
                <wp:cNvGraphicFramePr/>
                <a:graphic xmlns:a="http://schemas.openxmlformats.org/drawingml/2006/main">
                  <a:graphicData uri="http://schemas.microsoft.com/office/word/2010/wordprocessingShape">
                    <wps:wsp>
                      <wps:cNvSpPr txBox="1"/>
                      <wps:spPr>
                        <a:xfrm>
                          <a:off x="0" y="0"/>
                          <a:ext cx="1794510" cy="592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3138" w:rsidRPr="00A93138" w:rsidRDefault="00A93138" w:rsidP="00A93138">
                            <w:pPr>
                              <w:rPr>
                                <w:sz w:val="18"/>
                                <w:szCs w:val="18"/>
                              </w:rPr>
                            </w:pPr>
                            <w:r w:rsidRPr="00A93138">
                              <w:rPr>
                                <w:rFonts w:hint="eastAsia"/>
                                <w:sz w:val="18"/>
                                <w:szCs w:val="18"/>
                              </w:rPr>
                              <w:t>入力された学籍番号が1日の内</w:t>
                            </w:r>
                          </w:p>
                          <w:p w:rsidR="00A93138" w:rsidRPr="00A93138" w:rsidRDefault="00A93138" w:rsidP="00A93138">
                            <w:pPr>
                              <w:rPr>
                                <w:sz w:val="18"/>
                                <w:szCs w:val="18"/>
                              </w:rPr>
                            </w:pPr>
                            <w:r w:rsidRPr="00A93138">
                              <w:rPr>
                                <w:rFonts w:hint="eastAsia"/>
                                <w:sz w:val="18"/>
                                <w:szCs w:val="18"/>
                              </w:rPr>
                              <w:t>何回入力されているかチェック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54A1A44" id="テキスト ボックス 33" o:spid="_x0000_s1032" type="#_x0000_t202" style="position:absolute;left:0;text-align:left;margin-left:82.2pt;margin-top:73.35pt;width:141.3pt;height:46.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" filled="f" stroked="f">
                <v:textbox>
                  <w:txbxContent>
                    <w:p w:rsidR="00A93138" w:rsidRPr="00A93138" w:rsidRDefault="00A93138" w:rsidP="00A93138">
                      <w:pPr>
                        <w:rPr>
                          <w:sz w:val="18"/>
                          <w:szCs w:val="18"/>
                        </w:rPr>
                      </w:pPr>
                      <w:r w:rsidRPr="00A93138">
                        <w:rPr>
                          <w:rFonts w:hint="eastAsia"/>
                          <w:sz w:val="18"/>
                          <w:szCs w:val="18"/>
                        </w:rPr>
                        <w:t>入力された学籍番号が1日の内</w:t>
                      </w:r>
                    </w:p>
                    <w:p w:rsidR="00A93138" w:rsidRPr="00A93138" w:rsidRDefault="00A93138" w:rsidP="00A93138">
                      <w:pPr>
                        <w:rPr>
                          <w:rFonts w:hint="eastAsia"/>
                          <w:sz w:val="18"/>
                          <w:szCs w:val="18"/>
                        </w:rPr>
                      </w:pPr>
                      <w:r w:rsidRPr="00A93138">
                        <w:rPr>
                          <w:rFonts w:hint="eastAsia"/>
                          <w:sz w:val="18"/>
                          <w:szCs w:val="18"/>
                        </w:rPr>
                        <w:t>何回入力されているかチェック</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78720" behindDoc="0" locked="0" layoutInCell="1" allowOverlap="1">
                <wp:simplePos x="0" y="0"/>
                <wp:positionH relativeFrom="column">
                  <wp:posOffset>-14605</wp:posOffset>
                </wp:positionH>
                <wp:positionV relativeFrom="paragraph">
                  <wp:posOffset>1769745</wp:posOffset>
                </wp:positionV>
                <wp:extent cx="1362710" cy="1608455"/>
                <wp:effectExtent l="0" t="0" r="8890" b="17145"/>
                <wp:wrapNone/>
                <wp:docPr id="26" name="テキスト ボックス 26"/>
                <wp:cNvGraphicFramePr/>
                <a:graphic xmlns:a="http://schemas.openxmlformats.org/drawingml/2006/main">
                  <a:graphicData uri="http://schemas.microsoft.com/office/word/2010/wordprocessingShape">
                    <wps:wsp>
                      <wps:cNvSpPr txBox="1"/>
                      <wps:spPr>
                        <a:xfrm>
                          <a:off x="0" y="0"/>
                          <a:ext cx="1362710" cy="1608455"/>
                        </a:xfrm>
                        <a:prstGeom prst="rect">
                          <a:avLst/>
                        </a:prstGeom>
                        <a:solidFill>
                          <a:schemeClr val="lt1"/>
                        </a:solidFill>
                        <a:ln w="6350">
                          <a:solidFill>
                            <a:prstClr val="black"/>
                          </a:solidFill>
                        </a:ln>
                      </wps:spPr>
                      <wps:txbx>
                        <w:txbxContent>
                          <w:p w:rsidR="008D0321" w:rsidRDefault="008D0321">
                            <w:r>
                              <w:rPr>
                                <w:rFonts w:hint="eastAsia"/>
                              </w:rPr>
                              <w:t>メインシート</w:t>
                            </w:r>
                          </w:p>
                          <w:p w:rsidR="008D0321" w:rsidRDefault="008D0321"/>
                          <w:p w:rsidR="008D0321" w:rsidRDefault="008D0321">
                            <w:r>
                              <w:rPr>
                                <w:rFonts w:hint="eastAsia"/>
                              </w:rPr>
                              <w:t>・マクロの起爆</w:t>
                            </w:r>
                          </w:p>
                          <w:p w:rsidR="008D0321" w:rsidRDefault="008D0321"/>
                          <w:p w:rsidR="008D0321" w:rsidRDefault="008D0321" w:rsidP="008D0321">
                            <w:r>
                              <w:rPr>
                                <w:rFonts w:hint="eastAsia"/>
                              </w:rPr>
                              <w:t>・予約表の表示</w:t>
                            </w:r>
                          </w:p>
                          <w:p w:rsidR="008D0321" w:rsidRDefault="008D03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テキスト ボックス 26" o:spid="_x0000_s1033" type="#_x0000_t202" style="position:absolute;left:0;text-align:left;margin-left:-1.15pt;margin-top:139.35pt;width:107.3pt;height:126.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" fillcolor="white [3201]" strokeweight=".5pt">
                <v:textbox>
                  <w:txbxContent>
                    <w:p w:rsidR="008D0321" w:rsidRDefault="008D0321">
                      <w:r>
                        <w:rPr>
                          <w:rFonts w:hint="eastAsia"/>
                        </w:rPr>
                        <w:t>メインシート</w:t>
                      </w:r>
                    </w:p>
                    <w:p w:rsidR="008D0321" w:rsidRDefault="008D0321"/>
                    <w:p w:rsidR="008D0321" w:rsidRDefault="008D0321">
                      <w:r>
                        <w:rPr>
                          <w:rFonts w:hint="eastAsia"/>
                        </w:rPr>
                        <w:t>・マクロの起爆</w:t>
                      </w:r>
                    </w:p>
                    <w:p w:rsidR="008D0321" w:rsidRDefault="008D0321"/>
                    <w:p w:rsidR="008D0321" w:rsidRDefault="008D0321" w:rsidP="008D0321">
                      <w:r>
                        <w:rPr>
                          <w:rFonts w:hint="eastAsia"/>
                        </w:rPr>
                        <w:t>・予約表の表示</w:t>
                      </w:r>
                    </w:p>
                    <w:p w:rsidR="008D0321" w:rsidRDefault="008D0321">
                      <w:pPr>
                        <w:rPr>
                          <w:rFonts w:hint="eastAsia"/>
                        </w:rPr>
                      </w:pP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83840" behindDoc="0" locked="0" layoutInCell="1" allowOverlap="1">
                <wp:simplePos x="0" y="0"/>
                <wp:positionH relativeFrom="column">
                  <wp:posOffset>2058670</wp:posOffset>
                </wp:positionH>
                <wp:positionV relativeFrom="paragraph">
                  <wp:posOffset>1786890</wp:posOffset>
                </wp:positionV>
                <wp:extent cx="1532255" cy="592455"/>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1532255" cy="592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93138" w:rsidRDefault="00C219A7">
                            <w:pPr>
                              <w:rPr>
                                <w:sz w:val="21"/>
                                <w:szCs w:val="21"/>
                              </w:rPr>
                            </w:pPr>
                            <w:r w:rsidRPr="00C219A7">
                              <w:rPr>
                                <w:rFonts w:hint="eastAsia"/>
                                <w:sz w:val="21"/>
                                <w:szCs w:val="21"/>
                              </w:rPr>
                              <w:t>マクロによって</w:t>
                            </w:r>
                          </w:p>
                          <w:p w:rsidR="00C219A7" w:rsidRPr="00C219A7" w:rsidRDefault="00C219A7">
                            <w:pPr>
                              <w:rPr>
                                <w:sz w:val="21"/>
                                <w:szCs w:val="21"/>
                              </w:rPr>
                            </w:pPr>
                            <w:r w:rsidRPr="00C219A7">
                              <w:rPr>
                                <w:rFonts w:hint="eastAsia"/>
                                <w:sz w:val="21"/>
                                <w:szCs w:val="21"/>
                              </w:rPr>
                              <w:t>生データ</w:t>
                            </w:r>
                            <w:r>
                              <w:rPr>
                                <w:rFonts w:hint="eastAsia"/>
                                <w:sz w:val="21"/>
                                <w:szCs w:val="21"/>
                              </w:rPr>
                              <w:t>シートへ</w:t>
                            </w:r>
                            <w:r w:rsidR="00A93138">
                              <w:rPr>
                                <w:rFonts w:hint="eastAsia"/>
                                <w:sz w:val="21"/>
                                <w:szCs w:val="21"/>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テキスト ボックス 31" o:spid="_x0000_s1034" type="#_x0000_t202" style="position:absolute;left:0;text-align:left;margin-left:162.1pt;margin-top:140.7pt;width:120.65pt;height:4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" filled="f" stroked="f">
                <v:textbox>
                  <w:txbxContent>
                    <w:p w:rsidR="00A93138" w:rsidRDefault="00C219A7">
                      <w:pPr>
                        <w:rPr>
                          <w:sz w:val="21"/>
                          <w:szCs w:val="21"/>
                        </w:rPr>
                      </w:pPr>
                      <w:r w:rsidRPr="00C219A7">
                        <w:rPr>
                          <w:rFonts w:hint="eastAsia"/>
                          <w:sz w:val="21"/>
                          <w:szCs w:val="21"/>
                        </w:rPr>
                        <w:t>マクロによって</w:t>
                      </w:r>
                    </w:p>
                    <w:p w:rsidR="00C219A7" w:rsidRPr="00C219A7" w:rsidRDefault="00C219A7">
                      <w:pPr>
                        <w:rPr>
                          <w:sz w:val="21"/>
                          <w:szCs w:val="21"/>
                        </w:rPr>
                      </w:pPr>
                      <w:r w:rsidRPr="00C219A7">
                        <w:rPr>
                          <w:rFonts w:hint="eastAsia"/>
                          <w:sz w:val="21"/>
                          <w:szCs w:val="21"/>
                        </w:rPr>
                        <w:t>生データ</w:t>
                      </w:r>
                      <w:r>
                        <w:rPr>
                          <w:rFonts w:hint="eastAsia"/>
                          <w:sz w:val="21"/>
                          <w:szCs w:val="21"/>
                        </w:rPr>
                        <w:t>シートへ</w:t>
                      </w:r>
                      <w:r w:rsidR="00A93138">
                        <w:rPr>
                          <w:rFonts w:hint="eastAsia"/>
                          <w:sz w:val="21"/>
                          <w:szCs w:val="21"/>
                        </w:rPr>
                        <w:t>入力</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87936" behindDoc="0" locked="0" layoutInCell="1" allowOverlap="1">
                <wp:simplePos x="0" y="0"/>
                <wp:positionH relativeFrom="column">
                  <wp:posOffset>1230630</wp:posOffset>
                </wp:positionH>
                <wp:positionV relativeFrom="paragraph">
                  <wp:posOffset>2608580</wp:posOffset>
                </wp:positionV>
                <wp:extent cx="2937510" cy="313055"/>
                <wp:effectExtent l="25400" t="0" r="8890" b="67945"/>
                <wp:wrapNone/>
                <wp:docPr id="34" name="直線矢印コネクタ 34"/>
                <wp:cNvGraphicFramePr/>
                <a:graphic xmlns:a="http://schemas.openxmlformats.org/drawingml/2006/main">
                  <a:graphicData uri="http://schemas.microsoft.com/office/word/2010/wordprocessingShape">
                    <wps:wsp>
                      <wps:cNvCnPr/>
                      <wps:spPr>
                        <a:xfrm flipH="1">
                          <a:off x="0" y="0"/>
                          <a:ext cx="2937510" cy="31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DE824D" id="直線矢印コネクタ 34" o:spid="_x0000_s1026" type="#_x0000_t32" style="position:absolute;left:0;text-align:left;margin-left:96.9pt;margin-top:205.4pt;width:231.3pt;height:24.6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" strokecolor="#4472c4 [3204]" strokeweight=".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93056" behindDoc="0" locked="0" layoutInCell="1" allowOverlap="1" wp14:anchorId="35CDC35E" wp14:editId="31CCB741">
                <wp:simplePos x="0" y="0"/>
                <wp:positionH relativeFrom="column">
                  <wp:posOffset>2284730</wp:posOffset>
                </wp:positionH>
                <wp:positionV relativeFrom="paragraph">
                  <wp:posOffset>3249930</wp:posOffset>
                </wp:positionV>
                <wp:extent cx="1862455" cy="592455"/>
                <wp:effectExtent l="0" t="0" r="0" b="0"/>
                <wp:wrapNone/>
                <wp:docPr id="38" name="テキスト ボックス 38"/>
                <wp:cNvGraphicFramePr/>
                <a:graphic xmlns:a="http://schemas.openxmlformats.org/drawingml/2006/main">
                  <a:graphicData uri="http://schemas.microsoft.com/office/word/2010/wordprocessingShape">
                    <wps:wsp>
                      <wps:cNvSpPr txBox="1"/>
                      <wps:spPr>
                        <a:xfrm>
                          <a:off x="0" y="0"/>
                          <a:ext cx="1862455" cy="592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92CD3" w:rsidRDefault="00992CD3" w:rsidP="00992CD3">
                            <w:pPr>
                              <w:rPr>
                                <w:sz w:val="18"/>
                                <w:szCs w:val="18"/>
                              </w:rPr>
                            </w:pPr>
                            <w:r>
                              <w:rPr>
                                <w:sz w:val="18"/>
                                <w:szCs w:val="18"/>
                              </w:rPr>
                              <w:t>Vlookup</w:t>
                            </w:r>
                            <w:r>
                              <w:rPr>
                                <w:rFonts w:hint="eastAsia"/>
                                <w:sz w:val="18"/>
                                <w:szCs w:val="18"/>
                              </w:rPr>
                              <w:t>関数での引数で使用</w:t>
                            </w:r>
                          </w:p>
                          <w:p w:rsidR="00992CD3" w:rsidRPr="00A93138" w:rsidRDefault="00992CD3" w:rsidP="00992CD3">
                            <w:pPr>
                              <w:rPr>
                                <w:sz w:val="18"/>
                                <w:szCs w:val="18"/>
                              </w:rPr>
                            </w:pPr>
                            <w:r>
                              <w:rPr>
                                <w:rFonts w:hint="eastAsia"/>
                                <w:sz w:val="18"/>
                                <w:szCs w:val="18"/>
                              </w:rPr>
                              <w:t>（セルをコピペできるように）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CDC35E" id="テキスト ボックス 38" o:spid="_x0000_s1035" type="#_x0000_t202" style="position:absolute;left:0;text-align:left;margin-left:179.9pt;margin-top:255.9pt;width:146.65pt;height:4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" filled="f" stroked="f">
                <v:textbox>
                  <w:txbxContent>
                    <w:p w:rsidR="00992CD3" w:rsidRDefault="00992CD3" w:rsidP="00992CD3">
                      <w:pPr>
                        <w:rPr>
                          <w:sz w:val="18"/>
                          <w:szCs w:val="18"/>
                        </w:rPr>
                      </w:pPr>
                      <w:proofErr w:type="spellStart"/>
                      <w:r>
                        <w:rPr>
                          <w:sz w:val="18"/>
                          <w:szCs w:val="18"/>
                        </w:rPr>
                        <w:t>Vlookup</w:t>
                      </w:r>
                      <w:proofErr w:type="spellEnd"/>
                      <w:r>
                        <w:rPr>
                          <w:rFonts w:hint="eastAsia"/>
                          <w:sz w:val="18"/>
                          <w:szCs w:val="18"/>
                        </w:rPr>
                        <w:t>関数</w:t>
                      </w:r>
                      <w:r>
                        <w:rPr>
                          <w:rFonts w:hint="eastAsia"/>
                          <w:sz w:val="18"/>
                          <w:szCs w:val="18"/>
                        </w:rPr>
                        <w:t>での引数で使用</w:t>
                      </w:r>
                    </w:p>
                    <w:p w:rsidR="00992CD3" w:rsidRPr="00A93138" w:rsidRDefault="00992CD3" w:rsidP="00992CD3">
                      <w:pPr>
                        <w:rPr>
                          <w:rFonts w:hint="eastAsia"/>
                          <w:sz w:val="18"/>
                          <w:szCs w:val="18"/>
                        </w:rPr>
                      </w:pPr>
                      <w:r>
                        <w:rPr>
                          <w:rFonts w:hint="eastAsia"/>
                          <w:sz w:val="18"/>
                          <w:szCs w:val="18"/>
                        </w:rPr>
                        <w:t>（セルをコピペできるように）</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01248" behindDoc="0" locked="0" layoutInCell="1" allowOverlap="1" wp14:anchorId="5DEFF4E0" wp14:editId="599223E5">
                <wp:simplePos x="0" y="0"/>
                <wp:positionH relativeFrom="column">
                  <wp:posOffset>418465</wp:posOffset>
                </wp:positionH>
                <wp:positionV relativeFrom="paragraph">
                  <wp:posOffset>3810635</wp:posOffset>
                </wp:positionV>
                <wp:extent cx="1125855" cy="592455"/>
                <wp:effectExtent l="0" t="0" r="0" b="0"/>
                <wp:wrapNone/>
                <wp:docPr id="42" name="テキスト ボックス 42"/>
                <wp:cNvGraphicFramePr/>
                <a:graphic xmlns:a="http://schemas.openxmlformats.org/drawingml/2006/main">
                  <a:graphicData uri="http://schemas.microsoft.com/office/word/2010/wordprocessingShape">
                    <wps:wsp>
                      <wps:cNvSpPr txBox="1"/>
                      <wps:spPr>
                        <a:xfrm>
                          <a:off x="0" y="0"/>
                          <a:ext cx="1125855" cy="592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B464F" w:rsidRDefault="001B464F" w:rsidP="001B464F">
                            <w:pPr>
                              <w:rPr>
                                <w:sz w:val="18"/>
                                <w:szCs w:val="18"/>
                              </w:rPr>
                            </w:pPr>
                            <w:r>
                              <w:rPr>
                                <w:rFonts w:hint="eastAsia"/>
                                <w:sz w:val="18"/>
                                <w:szCs w:val="18"/>
                              </w:rPr>
                              <w:t>A2セルの日付の</w:t>
                            </w:r>
                          </w:p>
                          <w:p w:rsidR="001B464F" w:rsidRPr="00A93138" w:rsidRDefault="001B464F" w:rsidP="001B464F">
                            <w:pPr>
                              <w:rPr>
                                <w:sz w:val="18"/>
                                <w:szCs w:val="18"/>
                              </w:rPr>
                            </w:pPr>
                            <w:r>
                              <w:rPr>
                                <w:rFonts w:hint="eastAsia"/>
                                <w:sz w:val="18"/>
                                <w:szCs w:val="18"/>
                              </w:rPr>
                              <w:t>日付コードを表示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EFF4E0" id="テキスト ボックス 42" o:spid="_x0000_s1036" type="#_x0000_t202" style="position:absolute;left:0;text-align:left;margin-left:32.95pt;margin-top:300.05pt;width:88.65pt;height:46.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" filled="f" stroked="f">
                <v:textbox>
                  <w:txbxContent>
                    <w:p w:rsidR="001B464F" w:rsidRDefault="001B464F" w:rsidP="001B464F">
                      <w:pPr>
                        <w:rPr>
                          <w:sz w:val="18"/>
                          <w:szCs w:val="18"/>
                        </w:rPr>
                      </w:pPr>
                      <w:r>
                        <w:rPr>
                          <w:rFonts w:hint="eastAsia"/>
                          <w:sz w:val="18"/>
                          <w:szCs w:val="18"/>
                        </w:rPr>
                        <w:t>A2</w:t>
                      </w:r>
                      <w:r>
                        <w:rPr>
                          <w:rFonts w:hint="eastAsia"/>
                          <w:sz w:val="18"/>
                          <w:szCs w:val="18"/>
                        </w:rPr>
                        <w:t>セルの日付の</w:t>
                      </w:r>
                    </w:p>
                    <w:p w:rsidR="001B464F" w:rsidRPr="00A93138" w:rsidRDefault="001B464F" w:rsidP="001B464F">
                      <w:pPr>
                        <w:rPr>
                          <w:rFonts w:hint="eastAsia"/>
                          <w:sz w:val="18"/>
                          <w:szCs w:val="18"/>
                        </w:rPr>
                      </w:pPr>
                      <w:r>
                        <w:rPr>
                          <w:rFonts w:hint="eastAsia"/>
                          <w:sz w:val="18"/>
                          <w:szCs w:val="18"/>
                        </w:rPr>
                        <w:t>日付コードを表示</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81792" behindDoc="0" locked="0" layoutInCell="1" allowOverlap="1">
                <wp:simplePos x="0" y="0"/>
                <wp:positionH relativeFrom="column">
                  <wp:posOffset>2016760</wp:posOffset>
                </wp:positionH>
                <wp:positionV relativeFrom="paragraph">
                  <wp:posOffset>3767455</wp:posOffset>
                </wp:positionV>
                <wp:extent cx="1295400" cy="1388110"/>
                <wp:effectExtent l="0" t="0" r="12700" b="8890"/>
                <wp:wrapNone/>
                <wp:docPr id="29" name="テキスト ボックス 29"/>
                <wp:cNvGraphicFramePr/>
                <a:graphic xmlns:a="http://schemas.openxmlformats.org/drawingml/2006/main">
                  <a:graphicData uri="http://schemas.microsoft.com/office/word/2010/wordprocessingShape">
                    <wps:wsp>
                      <wps:cNvSpPr txBox="1"/>
                      <wps:spPr>
                        <a:xfrm>
                          <a:off x="0" y="0"/>
                          <a:ext cx="1295400" cy="1388110"/>
                        </a:xfrm>
                        <a:prstGeom prst="rect">
                          <a:avLst/>
                        </a:prstGeom>
                        <a:solidFill>
                          <a:schemeClr val="lt1"/>
                        </a:solidFill>
                        <a:ln w="6350">
                          <a:solidFill>
                            <a:prstClr val="black"/>
                          </a:solidFill>
                        </a:ln>
                      </wps:spPr>
                      <wps:txbx>
                        <w:txbxContent>
                          <w:p w:rsidR="00D85448" w:rsidRDefault="00D85448">
                            <w:r>
                              <w:rPr>
                                <w:rFonts w:hint="eastAsia"/>
                              </w:rPr>
                              <w:t>予約コード参照</w:t>
                            </w:r>
                          </w:p>
                          <w:p w:rsidR="00D85448" w:rsidRDefault="00D85448"/>
                          <w:p w:rsidR="00D85448" w:rsidRDefault="00D85448">
                            <w:r>
                              <w:rPr>
                                <w:rFonts w:hint="eastAsia"/>
                              </w:rPr>
                              <w:t>・その日付の予約コード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テキスト ボックス 29" o:spid="_x0000_s1037" type="#_x0000_t202" style="position:absolute;left:0;text-align:left;margin-left:158.8pt;margin-top:296.65pt;width:102pt;height:109.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" fillcolor="white [3201]" strokeweight=".5pt">
                <v:textbox>
                  <w:txbxContent>
                    <w:p w:rsidR="00D85448" w:rsidRDefault="00D85448">
                      <w:r>
                        <w:rPr>
                          <w:rFonts w:hint="eastAsia"/>
                        </w:rPr>
                        <w:t>予約コード参照</w:t>
                      </w:r>
                    </w:p>
                    <w:p w:rsidR="00D85448" w:rsidRDefault="00D85448"/>
                    <w:p w:rsidR="00D85448" w:rsidRDefault="00D85448">
                      <w:pPr>
                        <w:rPr>
                          <w:rFonts w:hint="eastAsia"/>
                        </w:rPr>
                      </w:pPr>
                      <w:r>
                        <w:rPr>
                          <w:rFonts w:hint="eastAsia"/>
                        </w:rPr>
                        <w:t>・その日付の予約コード</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97152" behindDoc="0" locked="0" layoutInCell="1" allowOverlap="1" wp14:anchorId="0C8568E4" wp14:editId="7515A9BF">
                <wp:simplePos x="0" y="0"/>
                <wp:positionH relativeFrom="column">
                  <wp:posOffset>4820285</wp:posOffset>
                </wp:positionH>
                <wp:positionV relativeFrom="paragraph">
                  <wp:posOffset>466090</wp:posOffset>
                </wp:positionV>
                <wp:extent cx="1498600" cy="897255"/>
                <wp:effectExtent l="0" t="0" r="0" b="0"/>
                <wp:wrapNone/>
                <wp:docPr id="40" name="テキスト ボックス 40"/>
                <wp:cNvGraphicFramePr/>
                <a:graphic xmlns:a="http://schemas.openxmlformats.org/drawingml/2006/main">
                  <a:graphicData uri="http://schemas.microsoft.com/office/word/2010/wordprocessingShape">
                    <wps:wsp>
                      <wps:cNvSpPr txBox="1"/>
                      <wps:spPr>
                        <a:xfrm>
                          <a:off x="0" y="0"/>
                          <a:ext cx="1498600" cy="897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92CD3" w:rsidRDefault="00992CD3" w:rsidP="00992CD3">
                            <w:pPr>
                              <w:rPr>
                                <w:sz w:val="18"/>
                                <w:szCs w:val="18"/>
                              </w:rPr>
                            </w:pPr>
                            <w:r>
                              <w:rPr>
                                <w:sz w:val="18"/>
                                <w:szCs w:val="18"/>
                              </w:rPr>
                              <w:t>Vlookup</w:t>
                            </w:r>
                            <w:r>
                              <w:rPr>
                                <w:rFonts w:hint="eastAsia"/>
                                <w:sz w:val="18"/>
                                <w:szCs w:val="18"/>
                              </w:rPr>
                              <w:t>関数でデータ</w:t>
                            </w:r>
                          </w:p>
                          <w:p w:rsidR="00992CD3" w:rsidRDefault="00992CD3" w:rsidP="00992CD3">
                            <w:pPr>
                              <w:rPr>
                                <w:sz w:val="18"/>
                                <w:szCs w:val="18"/>
                              </w:rPr>
                            </w:pPr>
                            <w:r>
                              <w:rPr>
                                <w:rFonts w:hint="eastAsia"/>
                                <w:sz w:val="18"/>
                                <w:szCs w:val="18"/>
                              </w:rPr>
                              <w:t>の中からA2セルの日付の</w:t>
                            </w:r>
                          </w:p>
                          <w:p w:rsidR="00992CD3" w:rsidRPr="00A93138" w:rsidRDefault="00992CD3" w:rsidP="00992CD3">
                            <w:pPr>
                              <w:rPr>
                                <w:sz w:val="18"/>
                                <w:szCs w:val="18"/>
                              </w:rPr>
                            </w:pPr>
                            <w:r>
                              <w:rPr>
                                <w:rFonts w:hint="eastAsia"/>
                                <w:sz w:val="18"/>
                                <w:szCs w:val="18"/>
                              </w:rPr>
                              <w:t>データを抽出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8568E4" id="テキスト ボックス 40" o:spid="_x0000_s1038" type="#_x0000_t202" style="position:absolute;left:0;text-align:left;margin-left:379.55pt;margin-top:36.7pt;width:118pt;height:70.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" filled="f" stroked="f">
                <v:textbox>
                  <w:txbxContent>
                    <w:p w:rsidR="00992CD3" w:rsidRDefault="00992CD3" w:rsidP="00992CD3">
                      <w:pPr>
                        <w:rPr>
                          <w:sz w:val="18"/>
                          <w:szCs w:val="18"/>
                        </w:rPr>
                      </w:pPr>
                      <w:proofErr w:type="spellStart"/>
                      <w:r>
                        <w:rPr>
                          <w:sz w:val="18"/>
                          <w:szCs w:val="18"/>
                        </w:rPr>
                        <w:t>Vlookup</w:t>
                      </w:r>
                      <w:proofErr w:type="spellEnd"/>
                      <w:r>
                        <w:rPr>
                          <w:rFonts w:hint="eastAsia"/>
                          <w:sz w:val="18"/>
                          <w:szCs w:val="18"/>
                        </w:rPr>
                        <w:t>関数でデータ</w:t>
                      </w:r>
                    </w:p>
                    <w:p w:rsidR="00992CD3" w:rsidRDefault="00992CD3" w:rsidP="00992CD3">
                      <w:pPr>
                        <w:rPr>
                          <w:sz w:val="18"/>
                          <w:szCs w:val="18"/>
                        </w:rPr>
                      </w:pPr>
                      <w:r>
                        <w:rPr>
                          <w:rFonts w:hint="eastAsia"/>
                          <w:sz w:val="18"/>
                          <w:szCs w:val="18"/>
                        </w:rPr>
                        <w:t>の中からA2セルの日付の</w:t>
                      </w:r>
                    </w:p>
                    <w:p w:rsidR="00992CD3" w:rsidRPr="00A93138" w:rsidRDefault="00992CD3" w:rsidP="00992CD3">
                      <w:pPr>
                        <w:rPr>
                          <w:rFonts w:hint="eastAsia"/>
                          <w:sz w:val="18"/>
                          <w:szCs w:val="18"/>
                        </w:rPr>
                      </w:pPr>
                      <w:r>
                        <w:rPr>
                          <w:rFonts w:hint="eastAsia"/>
                          <w:sz w:val="18"/>
                          <w:szCs w:val="18"/>
                        </w:rPr>
                        <w:t>データを抽出</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89984" behindDoc="0" locked="0" layoutInCell="1" allowOverlap="1" wp14:anchorId="7A187626" wp14:editId="177995A1">
                <wp:simplePos x="0" y="0"/>
                <wp:positionH relativeFrom="column">
                  <wp:posOffset>2329815</wp:posOffset>
                </wp:positionH>
                <wp:positionV relativeFrom="paragraph">
                  <wp:posOffset>2683510</wp:posOffset>
                </wp:positionV>
                <wp:extent cx="1862455" cy="592455"/>
                <wp:effectExtent l="0" t="0" r="0" b="0"/>
                <wp:wrapNone/>
                <wp:docPr id="35" name="テキスト ボックス 35"/>
                <wp:cNvGraphicFramePr/>
                <a:graphic xmlns:a="http://schemas.openxmlformats.org/drawingml/2006/main">
                  <a:graphicData uri="http://schemas.microsoft.com/office/word/2010/wordprocessingShape">
                    <wps:wsp>
                      <wps:cNvSpPr txBox="1"/>
                      <wps:spPr>
                        <a:xfrm>
                          <a:off x="0" y="0"/>
                          <a:ext cx="1862455" cy="592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B175D" w:rsidRPr="00A93138" w:rsidRDefault="000B175D" w:rsidP="000B175D">
                            <w:pPr>
                              <w:rPr>
                                <w:sz w:val="18"/>
                                <w:szCs w:val="18"/>
                              </w:rPr>
                            </w:pPr>
                            <w:r>
                              <w:rPr>
                                <w:sz w:val="18"/>
                                <w:szCs w:val="18"/>
                              </w:rPr>
                              <w:t>Vlookup</w:t>
                            </w:r>
                            <w:r>
                              <w:rPr>
                                <w:rFonts w:hint="eastAsia"/>
                                <w:sz w:val="18"/>
                                <w:szCs w:val="18"/>
                              </w:rPr>
                              <w:t>関数でデータの中からA2セルの日付のデータを抽出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187626" id="テキスト ボックス 35" o:spid="_x0000_s1039" type="#_x0000_t202" style="position:absolute;left:0;text-align:left;margin-left:183.45pt;margin-top:211.3pt;width:146.65pt;height:46.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" filled="f" stroked="f">
                <v:textbox>
                  <w:txbxContent>
                    <w:p w:rsidR="000B175D" w:rsidRPr="00A93138" w:rsidRDefault="000B175D" w:rsidP="000B175D">
                      <w:pPr>
                        <w:rPr>
                          <w:rFonts w:hint="eastAsia"/>
                          <w:sz w:val="18"/>
                          <w:szCs w:val="18"/>
                        </w:rPr>
                      </w:pPr>
                      <w:proofErr w:type="spellStart"/>
                      <w:r>
                        <w:rPr>
                          <w:sz w:val="18"/>
                          <w:szCs w:val="18"/>
                        </w:rPr>
                        <w:t>Vlookup</w:t>
                      </w:r>
                      <w:proofErr w:type="spellEnd"/>
                      <w:r>
                        <w:rPr>
                          <w:rFonts w:hint="eastAsia"/>
                          <w:sz w:val="18"/>
                          <w:szCs w:val="18"/>
                        </w:rPr>
                        <w:t>関数でデータの中からA2セルの日付のデータを抽出</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99200" behindDoc="0" locked="0" layoutInCell="1" allowOverlap="1" wp14:anchorId="5C478708" wp14:editId="3F141C2B">
                <wp:simplePos x="0" y="0"/>
                <wp:positionH relativeFrom="column">
                  <wp:posOffset>773430</wp:posOffset>
                </wp:positionH>
                <wp:positionV relativeFrom="paragraph">
                  <wp:posOffset>3166745</wp:posOffset>
                </wp:positionV>
                <wp:extent cx="1252855" cy="1303655"/>
                <wp:effectExtent l="0" t="0" r="42545" b="42545"/>
                <wp:wrapNone/>
                <wp:docPr id="41" name="直線矢印コネクタ 41"/>
                <wp:cNvGraphicFramePr/>
                <a:graphic xmlns:a="http://schemas.openxmlformats.org/drawingml/2006/main">
                  <a:graphicData uri="http://schemas.microsoft.com/office/word/2010/wordprocessingShape">
                    <wps:wsp>
                      <wps:cNvCnPr/>
                      <wps:spPr>
                        <a:xfrm>
                          <a:off x="0" y="0"/>
                          <a:ext cx="1252855" cy="1303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7E6AE3" id="直線矢印コネクタ 41" o:spid="_x0000_s1026" type="#_x0000_t32" style="position:absolute;left:0;text-align:left;margin-left:60.9pt;margin-top:249.35pt;width:98.65pt;height:102.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" strokecolor="#4472c4 [3204]" strokeweight=".5pt">
                <v:stroke endarrow="block" joinstyle="miter"/>
              </v:shape>
            </w:pict>
          </mc:Fallback>
        </mc:AlternateContent>
      </w:r>
      <w:r w:rsidR="008D0321">
        <w:rPr>
          <w:rFonts w:ascii="Hiragino Mincho ProN W3" w:eastAsia="Hiragino Mincho ProN W3" w:hAnsi="Hiragino Mincho ProN W3" w:hint="eastAsia"/>
          <w:sz w:val="21"/>
          <w:szCs w:val="21"/>
        </w:rPr>
        <w:t>・全体の概要</w:t>
      </w:r>
    </w:p>
    <w:p w:rsidR="008D0321" w:rsidRDefault="008D0321"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D85448" w:rsidRDefault="00D85448" w:rsidP="008D0321">
      <w:pPr>
        <w:rPr>
          <w:rFonts w:ascii="Hiragino Mincho ProN W3" w:eastAsia="Hiragino Mincho ProN W3" w:hAnsi="Hiragino Mincho ProN W3"/>
          <w:sz w:val="21"/>
          <w:szCs w:val="21"/>
        </w:rPr>
      </w:pPr>
    </w:p>
    <w:p w:rsidR="00D85448" w:rsidRDefault="00D85448" w:rsidP="008D0321">
      <w:pPr>
        <w:rPr>
          <w:rFonts w:ascii="Hiragino Mincho ProN W3" w:eastAsia="Hiragino Mincho ProN W3" w:hAnsi="Hiragino Mincho ProN W3"/>
          <w:sz w:val="21"/>
          <w:szCs w:val="21"/>
        </w:rPr>
      </w:pPr>
    </w:p>
    <w:p w:rsidR="00D85448" w:rsidRDefault="00D85448" w:rsidP="008D0321">
      <w:pPr>
        <w:rPr>
          <w:rFonts w:ascii="Hiragino Mincho ProN W3" w:eastAsia="Hiragino Mincho ProN W3" w:hAnsi="Hiragino Mincho ProN W3"/>
          <w:sz w:val="21"/>
          <w:szCs w:val="21"/>
        </w:rPr>
      </w:pPr>
    </w:p>
    <w:p w:rsidR="00D85448" w:rsidRDefault="00054029"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691008" behindDoc="0" locked="0" layoutInCell="1" allowOverlap="1">
                <wp:simplePos x="0" y="0"/>
                <wp:positionH relativeFrom="column">
                  <wp:posOffset>2283671</wp:posOffset>
                </wp:positionH>
                <wp:positionV relativeFrom="paragraph">
                  <wp:posOffset>102446</wp:posOffset>
                </wp:positionV>
                <wp:extent cx="90381" cy="804333"/>
                <wp:effectExtent l="50800" t="0" r="24130" b="34290"/>
                <wp:wrapNone/>
                <wp:docPr id="36" name="直線矢印コネクタ 36"/>
                <wp:cNvGraphicFramePr/>
                <a:graphic xmlns:a="http://schemas.openxmlformats.org/drawingml/2006/main">
                  <a:graphicData uri="http://schemas.microsoft.com/office/word/2010/wordprocessingShape">
                    <wps:wsp>
                      <wps:cNvCnPr/>
                      <wps:spPr>
                        <a:xfrm flipH="1">
                          <a:off x="0" y="0"/>
                          <a:ext cx="90381" cy="804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9B7F225" id="直線矢印コネクタ 36" o:spid="_x0000_s1026" type="#_x0000_t32" style="position:absolute;left:0;text-align:left;margin-left:179.8pt;margin-top:8.05pt;width:7.1pt;height:63.3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" strokecolor="#4472c4 [3204]" strokeweight=".5pt">
                <v:stroke endarrow="block" joinstyle="miter"/>
              </v:shape>
            </w:pict>
          </mc:Fallback>
        </mc:AlternateContent>
      </w:r>
    </w:p>
    <w:p w:rsidR="00D85448" w:rsidRDefault="00D85448" w:rsidP="008D0321">
      <w:pPr>
        <w:rPr>
          <w:rFonts w:ascii="Hiragino Mincho ProN W3" w:eastAsia="Hiragino Mincho ProN W3" w:hAnsi="Hiragino Mincho ProN W3"/>
          <w:sz w:val="21"/>
          <w:szCs w:val="21"/>
        </w:rPr>
      </w:pPr>
    </w:p>
    <w:p w:rsidR="00D85448" w:rsidRDefault="00D85448" w:rsidP="008D0321">
      <w:pPr>
        <w:rPr>
          <w:rFonts w:ascii="Hiragino Mincho ProN W3" w:eastAsia="Hiragino Mincho ProN W3" w:hAnsi="Hiragino Mincho ProN W3"/>
          <w:sz w:val="21"/>
          <w:szCs w:val="21"/>
        </w:rPr>
      </w:pPr>
    </w:p>
    <w:p w:rsidR="00D85448" w:rsidRDefault="00D85448"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C219A7" w:rsidRDefault="00C219A7" w:rsidP="008D0321">
      <w:pPr>
        <w:rPr>
          <w:rFonts w:ascii="Hiragino Mincho ProN W3" w:eastAsia="Hiragino Mincho ProN W3" w:hAnsi="Hiragino Mincho ProN W3"/>
          <w:sz w:val="21"/>
          <w:szCs w:val="21"/>
        </w:rPr>
      </w:pPr>
    </w:p>
    <w:p w:rsidR="00C219A7" w:rsidRDefault="00C219A7" w:rsidP="008D0321">
      <w:pPr>
        <w:rPr>
          <w:rFonts w:ascii="Hiragino Mincho ProN W3" w:eastAsia="Hiragino Mincho ProN W3" w:hAnsi="Hiragino Mincho ProN W3"/>
          <w:sz w:val="21"/>
          <w:szCs w:val="21"/>
        </w:rPr>
      </w:pPr>
    </w:p>
    <w:p w:rsidR="00054029" w:rsidRDefault="00054029" w:rsidP="008D0321">
      <w:pPr>
        <w:rPr>
          <w:rFonts w:ascii="Hiragino Mincho ProN W3" w:eastAsia="Hiragino Mincho ProN W3" w:hAnsi="Hiragino Mincho ProN W3"/>
          <w:sz w:val="21"/>
          <w:szCs w:val="21"/>
        </w:rPr>
      </w:pPr>
    </w:p>
    <w:p w:rsidR="00054029" w:rsidRDefault="00054029" w:rsidP="008D0321">
      <w:pPr>
        <w:rPr>
          <w:rFonts w:ascii="Hiragino Mincho ProN W3" w:eastAsia="Hiragino Mincho ProN W3" w:hAnsi="Hiragino Mincho ProN W3"/>
          <w:sz w:val="21"/>
          <w:szCs w:val="21"/>
        </w:rPr>
      </w:pPr>
    </w:p>
    <w:p w:rsidR="00054029" w:rsidRDefault="00054029"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FF28BC" w:rsidRDefault="00FF28BC" w:rsidP="00D16168">
      <w:pPr>
        <w:rPr>
          <w:rFonts w:ascii="Hiragino Mincho ProN W3" w:eastAsia="Hiragino Mincho ProN W3" w:hAnsi="Hiragino Mincho ProN W3"/>
          <w:sz w:val="21"/>
          <w:szCs w:val="21"/>
        </w:rPr>
      </w:pP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EE1FD5" w:rsidRPr="00EE1FD5" w:rsidRDefault="00EE1FD5"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2E02CD" id="テキスト ボックス 46" o:spid="_x0000_s1040"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" filled="f" stroked="f">
                <v:textbox>
                  <w:txbxContent>
                    <w:p w:rsidR="00EE1FD5" w:rsidRPr="00EE1FD5" w:rsidRDefault="00EE1FD5" w:rsidP="00EE1FD5">
                      <w:pPr>
                        <w:rPr>
                          <w:rFonts w:hint="eastAsia"/>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BF3336" w:rsidRPr="00BF3336" w:rsidRDefault="00BF3336" w:rsidP="00BF3336">
                            <w:pPr>
                              <w:rPr>
                                <w:color w:val="ED7D31" w:themeColor="accent2"/>
                                <w:sz w:val="16"/>
                                <w:szCs w:val="16"/>
                              </w:rPr>
                            </w:pPr>
                            <w:r w:rsidRPr="00BF3336">
                              <w:rPr>
                                <w:rFonts w:ascii="Hiragino Mincho ProN W3" w:eastAsia="Hiragino Mincho ProN W3" w:hAnsi="Hiragino Mincho ProN W3"/>
                                <w:color w:val="ED7D31" w:themeColor="accent2"/>
                                <w:sz w:val="16"/>
                                <w:szCs w:val="16"/>
                              </w:rPr>
                              <w:t>Vlookup</w:t>
                            </w:r>
                            <w:r w:rsidRPr="00BF3336">
                              <w:rPr>
                                <w:rFonts w:ascii="Hiragino Mincho ProN W3" w:eastAsia="Hiragino Mincho ProN W3" w:hAnsi="Hiragino Mincho ProN W3" w:hint="eastAsia"/>
                                <w:color w:val="ED7D31" w:themeColor="accent2"/>
                                <w:sz w:val="16"/>
                                <w:szCs w:val="16"/>
                              </w:rPr>
                              <w:t>関数で見つからなかった場合、エラーを吐くので、</w:t>
                            </w:r>
                            <w:r w:rsidRPr="00BF3336">
                              <w:rPr>
                                <w:rFonts w:ascii="Hiragino Mincho ProN W3" w:eastAsia="Hiragino Mincho ProN W3" w:hAnsi="Hiragino Mincho ProN W3"/>
                                <w:color w:val="ED7D31" w:themeColor="accent2"/>
                                <w:sz w:val="16"/>
                                <w:szCs w:val="16"/>
                              </w:rPr>
                              <w:t>iferror</w:t>
                            </w:r>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C9310E" id="テキスト ボックス 44" o:spid="_x0000_s1041"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" filled="f" stroked="f">
                <v:textbox>
                  <w:txbxContent>
                    <w:p w:rsidR="00BF3336" w:rsidRPr="00BF3336" w:rsidRDefault="00BF3336" w:rsidP="00BF3336">
                      <w:pPr>
                        <w:rPr>
                          <w:rFonts w:hint="eastAsia"/>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BF3336" w:rsidRPr="00BF3336" w:rsidRDefault="00BF3336" w:rsidP="00BF3336">
                            <w:pPr>
                              <w:rPr>
                                <w:rFonts w:ascii="Hiragino Mincho ProN W3" w:eastAsia="Hiragino Mincho ProN W3" w:hAnsi="Hiragino Mincho ProN W3"/>
                                <w:color w:val="4472C4" w:themeColor="accent1"/>
                                <w:sz w:val="16"/>
                                <w:szCs w:val="16"/>
                              </w:rPr>
                            </w:pPr>
                            <w:r w:rsidRPr="00BF3336">
                              <w:rPr>
                                <w:rFonts w:ascii="Hiragino Mincho ProN W3" w:eastAsia="Hiragino Mincho ProN W3" w:hAnsi="Hiragino Mincho ProN W3"/>
                                <w:color w:val="4472C4" w:themeColor="accent1"/>
                                <w:sz w:val="16"/>
                                <w:szCs w:val="16"/>
                              </w:rPr>
                              <w:t>Vlookup</w:t>
                            </w:r>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BF3336" w:rsidRPr="00BF3336" w:rsidRDefault="00BF3336">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テキスト ボックス 43" o:spid="_x0000_s1042"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" filled="f" stroked="f">
                <v:textbox>
                  <w:txbxContent>
                    <w:p w:rsidR="00BF3336" w:rsidRPr="00BF3336" w:rsidRDefault="00BF3336" w:rsidP="00BF3336">
                      <w:pPr>
                        <w:rPr>
                          <w:rFonts w:ascii="Hiragino Mincho ProN W3" w:eastAsia="Hiragino Mincho ProN W3" w:hAnsi="Hiragino Mincho ProN W3" w:hint="eastAsia"/>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BF3336" w:rsidRPr="00BF3336" w:rsidRDefault="00BF3336">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Default="0048587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48587F" w:rsidRPr="000B67E9" w:rsidRDefault="0048587F" w:rsidP="0048587F">
                            <w:pPr>
                              <w:rPr>
                                <w:color w:val="000000" w:themeColor="text1"/>
                                <w:sz w:val="16"/>
                                <w:szCs w:val="16"/>
                              </w:rPr>
                            </w:pPr>
                            <w:r w:rsidRPr="000B67E9">
                              <w:rPr>
                                <w:color w:val="000000" w:themeColor="text1"/>
                                <w:sz w:val="16"/>
                                <w:szCs w:val="16"/>
                              </w:rPr>
                              <w:t>Vlookup</w:t>
                            </w:r>
                            <w:r w:rsidRPr="000B67E9">
                              <w:rPr>
                                <w:rFonts w:hint="eastAsia"/>
                                <w:color w:val="000000" w:themeColor="text1"/>
                                <w:sz w:val="16"/>
                                <w:szCs w:val="16"/>
                              </w:rPr>
                              <w:t>関数で</w:t>
                            </w:r>
                            <w:r w:rsidR="000B67E9" w:rsidRPr="000B67E9">
                              <w:rPr>
                                <w:rFonts w:hint="eastAsia"/>
                                <w:color w:val="000000" w:themeColor="text1"/>
                                <w:sz w:val="16"/>
                                <w:szCs w:val="16"/>
                              </w:rPr>
                              <w:t>予約コードを検索して、ケーブル貸し出しのところが</w:t>
                            </w:r>
                            <w:r w:rsidR="000B67E9" w:rsidRPr="000B67E9">
                              <w:rPr>
                                <w:color w:val="000000" w:themeColor="text1"/>
                                <w:sz w:val="16"/>
                                <w:szCs w:val="16"/>
                              </w:rPr>
                              <w:t>0</w:t>
                            </w:r>
                            <w:r w:rsidR="000B67E9" w:rsidRPr="000B67E9">
                              <w:rPr>
                                <w:rFonts w:hint="eastAsia"/>
                                <w:color w:val="000000" w:themeColor="text1"/>
                                <w:sz w:val="16"/>
                                <w:szCs w:val="16"/>
                              </w:rPr>
                              <w:t>なら空白、そうでないなら、貸し出し中、</w:t>
                            </w:r>
                            <w:r w:rsidR="000B67E9" w:rsidRPr="000B67E9">
                              <w:rPr>
                                <w:color w:val="000000" w:themeColor="text1"/>
                                <w:sz w:val="16"/>
                                <w:szCs w:val="16"/>
                              </w:rPr>
                              <w:t>iferror</w:t>
                            </w:r>
                            <w:r w:rsidR="000B67E9" w:rsidRPr="000B67E9">
                              <w:rPr>
                                <w:rFonts w:hint="eastAsia"/>
                                <w:color w:val="000000" w:themeColor="text1"/>
                                <w:sz w:val="16"/>
                                <w:szCs w:val="16"/>
                              </w:rPr>
                              <w:t>関数で見つからなかった場合は</w:t>
                            </w:r>
                            <w:r w:rsidR="000B67E9" w:rsidRPr="000B67E9">
                              <w:rPr>
                                <w:color w:val="000000" w:themeColor="text1"/>
                                <w:sz w:val="16"/>
                                <w:szCs w:val="16"/>
                              </w:rPr>
                              <w:t>-1</w:t>
                            </w:r>
                            <w:r w:rsidR="000B67E9"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2A8913" id="テキスト ボックス 47" o:spid="_x0000_s1043"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" filled="f" stroked="f">
                <v:textbox>
                  <w:txbxContent>
                    <w:p w:rsidR="0048587F" w:rsidRPr="000B67E9" w:rsidRDefault="0048587F" w:rsidP="0048587F">
                      <w:pPr>
                        <w:rPr>
                          <w:rFonts w:hint="eastAsia"/>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w:t>
                      </w:r>
                      <w:r w:rsidR="000B67E9" w:rsidRPr="000B67E9">
                        <w:rPr>
                          <w:rFonts w:hint="eastAsia"/>
                          <w:color w:val="000000" w:themeColor="text1"/>
                          <w:sz w:val="16"/>
                          <w:szCs w:val="16"/>
                        </w:rPr>
                        <w:t>予約コードを検索して、ケーブル貸し出しのところが</w:t>
                      </w:r>
                      <w:r w:rsidR="000B67E9" w:rsidRPr="000B67E9">
                        <w:rPr>
                          <w:color w:val="000000" w:themeColor="text1"/>
                          <w:sz w:val="16"/>
                          <w:szCs w:val="16"/>
                        </w:rPr>
                        <w:t>0</w:t>
                      </w:r>
                      <w:r w:rsidR="000B67E9" w:rsidRPr="000B67E9">
                        <w:rPr>
                          <w:rFonts w:hint="eastAsia"/>
                          <w:color w:val="000000" w:themeColor="text1"/>
                          <w:sz w:val="16"/>
                          <w:szCs w:val="16"/>
                        </w:rPr>
                        <w:t>なら空白、そうでないなら、貸し出し中、</w:t>
                      </w:r>
                      <w:proofErr w:type="spellStart"/>
                      <w:r w:rsidR="000B67E9" w:rsidRPr="000B67E9">
                        <w:rPr>
                          <w:color w:val="000000" w:themeColor="text1"/>
                          <w:sz w:val="16"/>
                          <w:szCs w:val="16"/>
                        </w:rPr>
                        <w:t>iferror</w:t>
                      </w:r>
                      <w:proofErr w:type="spellEnd"/>
                      <w:r w:rsidR="000B67E9" w:rsidRPr="000B67E9">
                        <w:rPr>
                          <w:rFonts w:hint="eastAsia"/>
                          <w:color w:val="000000" w:themeColor="text1"/>
                          <w:sz w:val="16"/>
                          <w:szCs w:val="16"/>
                        </w:rPr>
                        <w:t>関数で見つからなかった場合は</w:t>
                      </w:r>
                      <w:r w:rsidR="000B67E9" w:rsidRPr="000B67E9">
                        <w:rPr>
                          <w:color w:val="000000" w:themeColor="text1"/>
                          <w:sz w:val="16"/>
                          <w:szCs w:val="16"/>
                        </w:rPr>
                        <w:t>-1</w:t>
                      </w:r>
                      <w:r w:rsidR="000B67E9" w:rsidRPr="000B67E9">
                        <w:rPr>
                          <w:rFonts w:hint="eastAsia"/>
                          <w:color w:val="000000" w:themeColor="text1"/>
                          <w:sz w:val="16"/>
                          <w:szCs w:val="16"/>
                        </w:rPr>
                        <w:t>なので空白になる</w:t>
                      </w:r>
                    </w:p>
                  </w:txbxContent>
                </v:textbox>
              </v:shape>
            </w:pict>
          </mc:Fallback>
        </mc:AlternateContent>
      </w:r>
      <w:r w:rsidR="00AC7026" w:rsidRPr="0067452D">
        <w:rPr>
          <w:rFonts w:ascii="Hiragino Mincho ProN W3" w:eastAsia="Hiragino Mincho ProN W3" w:hAnsi="Hiragino Mincho ProN W3"/>
          <w:color w:val="FFC000" w:themeColor="accent4"/>
          <w:sz w:val="21"/>
          <w:szCs w:val="21"/>
        </w:rPr>
        <w:t>=IF(-1=</w:t>
      </w:r>
      <w:r w:rsidR="00AC7026" w:rsidRPr="00BF3336">
        <w:rPr>
          <w:rFonts w:ascii="Hiragino Mincho ProN W3" w:eastAsia="Hiragino Mincho ProN W3" w:hAnsi="Hiragino Mincho ProN W3"/>
          <w:color w:val="ED7D31" w:themeColor="accent2"/>
          <w:sz w:val="21"/>
          <w:szCs w:val="21"/>
        </w:rPr>
        <w:t>IFERROR(</w:t>
      </w:r>
      <w:r w:rsidR="00AC7026" w:rsidRPr="00BF3336">
        <w:rPr>
          <w:rFonts w:ascii="Hiragino Mincho ProN W3" w:eastAsia="Hiragino Mincho ProN W3" w:hAnsi="Hiragino Mincho ProN W3"/>
          <w:color w:val="4472C4" w:themeColor="accent1"/>
          <w:sz w:val="21"/>
          <w:szCs w:val="21"/>
        </w:rPr>
        <w:t>VLOOKUP(予約コード参照!C4,生データ!$D$2:$F$9809,3,FALSE)</w:t>
      </w:r>
      <w:r w:rsidR="00AC7026" w:rsidRPr="00BF3336">
        <w:rPr>
          <w:rFonts w:ascii="Hiragino Mincho ProN W3" w:eastAsia="Hiragino Mincho ProN W3" w:hAnsi="Hiragino Mincho ProN W3"/>
          <w:color w:val="ED7D31" w:themeColor="accent2"/>
          <w:sz w:val="21"/>
          <w:szCs w:val="21"/>
        </w:rPr>
        <w:t>,-1)</w:t>
      </w:r>
      <w:r w:rsidR="00AC7026" w:rsidRPr="0067452D">
        <w:rPr>
          <w:rFonts w:ascii="Hiragino Mincho ProN W3" w:eastAsia="Hiragino Mincho ProN W3" w:hAnsi="Hiragino Mincho ProN W3"/>
          <w:color w:val="FFC000" w:themeColor="accent4"/>
          <w:sz w:val="21"/>
          <w:szCs w:val="21"/>
        </w:rPr>
        <w:t>,"",</w:t>
      </w:r>
      <w:r w:rsidR="00AC7026" w:rsidRPr="00DA1608">
        <w:rPr>
          <w:rFonts w:ascii="Hiragino Mincho ProN W3" w:eastAsia="Hiragino Mincho ProN W3" w:hAnsi="Hiragino Mincho ProN W3"/>
          <w:color w:val="70AD47" w:themeColor="accent6"/>
          <w:sz w:val="21"/>
          <w:szCs w:val="21"/>
        </w:rPr>
        <w:t>IF(ISNUMBER(</w:t>
      </w:r>
      <w:r w:rsidR="00AC7026" w:rsidRPr="0067452D">
        <w:rPr>
          <w:rFonts w:ascii="Hiragino Mincho ProN W3" w:eastAsia="Hiragino Mincho ProN W3" w:hAnsi="Hiragino Mincho ProN W3"/>
          <w:color w:val="ED7D31" w:themeColor="accent2"/>
          <w:sz w:val="21"/>
          <w:szCs w:val="21"/>
        </w:rPr>
        <w:t>IFERROR(</w:t>
      </w:r>
      <w:r w:rsidR="00AC7026" w:rsidRPr="0067452D">
        <w:rPr>
          <w:rFonts w:ascii="Hiragino Mincho ProN W3" w:eastAsia="Hiragino Mincho ProN W3" w:hAnsi="Hiragino Mincho ProN W3"/>
          <w:color w:val="4472C4" w:themeColor="accent1"/>
          <w:sz w:val="21"/>
          <w:szCs w:val="21"/>
        </w:rPr>
        <w:t>VLOOKUP(予約コード参照!C4,生データ!$D$2:$F$9809,3,FALSE)</w:t>
      </w:r>
      <w:r w:rsidR="00AC7026" w:rsidRPr="0067452D">
        <w:rPr>
          <w:rFonts w:ascii="Hiragino Mincho ProN W3" w:eastAsia="Hiragino Mincho ProN W3" w:hAnsi="Hiragino Mincho ProN W3"/>
          <w:color w:val="ED7D31" w:themeColor="accent2"/>
          <w:sz w:val="21"/>
          <w:szCs w:val="21"/>
        </w:rPr>
        <w:t>,-1)</w:t>
      </w:r>
      <w:r w:rsidR="00AC7026" w:rsidRPr="00DA1608">
        <w:rPr>
          <w:rFonts w:ascii="Hiragino Mincho ProN W3" w:eastAsia="Hiragino Mincho ProN W3" w:hAnsi="Hiragino Mincho ProN W3"/>
          <w:color w:val="70AD47" w:themeColor="accent6"/>
          <w:sz w:val="21"/>
          <w:szCs w:val="21"/>
        </w:rPr>
        <w:t>),"予約済",</w:t>
      </w:r>
      <w:r w:rsidR="00AC7026" w:rsidRPr="00DA1608">
        <w:rPr>
          <w:rFonts w:ascii="Hiragino Mincho ProN W3" w:eastAsia="Hiragino Mincho ProN W3" w:hAnsi="Hiragino Mincho ProN W3"/>
          <w:color w:val="4472C4" w:themeColor="accent1"/>
          <w:sz w:val="21"/>
          <w:szCs w:val="21"/>
        </w:rPr>
        <w:t>VLOOKUP(予約コード参照!C4,生データ!$D$2:$F$9809,3,FALSE)</w:t>
      </w:r>
      <w:r w:rsidR="00AC7026" w:rsidRPr="00DA1608">
        <w:rPr>
          <w:rFonts w:ascii="Hiragino Mincho ProN W3" w:eastAsia="Hiragino Mincho ProN W3" w:hAnsi="Hiragino Mincho ProN W3"/>
          <w:color w:val="70AD47" w:themeColor="accent6"/>
          <w:sz w:val="21"/>
          <w:szCs w:val="21"/>
        </w:rPr>
        <w:t>)</w:t>
      </w:r>
      <w:r w:rsidR="00AC7026" w:rsidRPr="00AC7026">
        <w:rPr>
          <w:rFonts w:ascii="Hiragino Mincho ProN W3" w:eastAsia="Hiragino Mincho ProN W3" w:hAnsi="Hiragino Mincho ProN W3"/>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A1608" w:rsidRPr="00DA1608" w:rsidRDefault="00DA1608"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関数とI</w:t>
                            </w:r>
                            <w:r w:rsidRPr="00DA1608">
                              <w:rPr>
                                <w:rFonts w:ascii="Hiragino Mincho ProN W3" w:eastAsia="Hiragino Mincho ProN W3" w:hAnsi="Hiragino Mincho ProN W3"/>
                                <w:color w:val="70AD47" w:themeColor="accent6"/>
                                <w:sz w:val="16"/>
                                <w:szCs w:val="16"/>
                              </w:rPr>
                              <w:t>snumber</w:t>
                            </w:r>
                            <w:r w:rsidRPr="00DA1608">
                              <w:rPr>
                                <w:rFonts w:ascii="Hiragino Mincho ProN W3" w:eastAsia="Hiragino Mincho ProN W3" w:hAnsi="Hiragino Mincho ProN W3" w:hint="eastAsia"/>
                                <w:color w:val="70AD47" w:themeColor="accent6"/>
                                <w:sz w:val="16"/>
                                <w:szCs w:val="16"/>
                              </w:rPr>
                              <w:t>関数で、</w:t>
                            </w:r>
                            <w:r w:rsidRPr="00DA1608">
                              <w:rPr>
                                <w:rFonts w:ascii="Hiragino Mincho ProN W3" w:eastAsia="Hiragino Mincho ProN W3" w:hAnsi="Hiragino Mincho ProN W3"/>
                                <w:color w:val="70AD47" w:themeColor="accent6"/>
                                <w:sz w:val="16"/>
                                <w:szCs w:val="16"/>
                              </w:rPr>
                              <w:t>vlookup</w:t>
                            </w:r>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F4AE12" id="テキスト ボックス 45" o:spid="_x0000_s1044"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" filled="f" stroked="f">
                <v:textbox>
                  <w:txbxContent>
                    <w:p w:rsidR="00DA1608" w:rsidRPr="00DA1608" w:rsidRDefault="00DA1608" w:rsidP="00DA1608">
                      <w:pPr>
                        <w:rPr>
                          <w:rFonts w:hint="eastAsia"/>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AC7026" w:rsidRDefault="00AC7026" w:rsidP="00D16168">
      <w:pPr>
        <w:rPr>
          <w:rFonts w:ascii="Hiragino Mincho ProN W3" w:eastAsia="Hiragino Mincho ProN W3" w:hAnsi="Hiragino Mincho ProN W3"/>
          <w:sz w:val="21"/>
          <w:szCs w:val="21"/>
        </w:rPr>
      </w:pPr>
    </w:p>
    <w:p w:rsidR="00AC7026" w:rsidRDefault="00AC7026" w:rsidP="00D16168">
      <w:pPr>
        <w:rPr>
          <w:rFonts w:ascii="Hiragino Mincho ProN W3" w:eastAsia="Hiragino Mincho ProN W3" w:hAnsi="Hiragino Mincho ProN W3"/>
          <w:sz w:val="21"/>
          <w:szCs w:val="21"/>
        </w:rPr>
      </w:pPr>
    </w:p>
    <w:sectPr w:rsidR="00AC7026" w:rsidSect="00EB7CF4">
      <w:headerReference w:type="default" r:id="rId18"/>
      <w:footerReference w:type="even" r:id="rId19"/>
      <w:footerReference w:type="default" r:id="rId2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0407" w:rsidRDefault="00A10407" w:rsidP="00B71D4B">
      <w:r>
        <w:separator/>
      </w:r>
    </w:p>
  </w:endnote>
  <w:endnote w:type="continuationSeparator" w:id="0">
    <w:p w:rsidR="00A10407" w:rsidRDefault="00A10407"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Hiragino Mincho ProN W3">
    <w:altName w:val="ＭＳ 明朝"/>
    <w:charset w:val="80"/>
    <w:family w:val="roman"/>
    <w:pitch w:val="variable"/>
    <w:sig w:usb0="00000000" w:usb1="7AC7FFFF" w:usb2="00000012" w:usb3="00000000" w:csb0="0002000D"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7"/>
      </w:rPr>
      <w:id w:val="375665788"/>
      <w:docPartObj>
        <w:docPartGallery w:val="Page Numbers (Bottom of Page)"/>
        <w:docPartUnique/>
      </w:docPartObj>
    </w:sdtPr>
    <w:sdtEndPr>
      <w:rPr>
        <w:rStyle w:val="a7"/>
      </w:rPr>
    </w:sdtEndPr>
    <w:sdtContent>
      <w:p w:rsidR="00B71D4B" w:rsidRDefault="00B71D4B" w:rsidP="00166B57">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B71D4B" w:rsidRDefault="00B71D4B"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7"/>
      </w:rPr>
      <w:id w:val="-972910087"/>
      <w:docPartObj>
        <w:docPartGallery w:val="Page Numbers (Bottom of Page)"/>
        <w:docPartUnique/>
      </w:docPartObj>
    </w:sdtPr>
    <w:sdtEndPr>
      <w:rPr>
        <w:rStyle w:val="a7"/>
      </w:rPr>
    </w:sdtEndPr>
    <w:sdtContent>
      <w:p w:rsidR="00B71D4B" w:rsidRDefault="00B71D4B" w:rsidP="00166B57">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sidR="00ED6CF2">
          <w:rPr>
            <w:rStyle w:val="a7"/>
            <w:noProof/>
          </w:rPr>
          <w:t>8</w:t>
        </w:r>
        <w:r>
          <w:rPr>
            <w:rStyle w:val="a7"/>
          </w:rPr>
          <w:fldChar w:fldCharType="end"/>
        </w:r>
      </w:p>
    </w:sdtContent>
  </w:sdt>
  <w:p w:rsidR="00B71D4B" w:rsidRDefault="00B71D4B"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0407" w:rsidRDefault="00A10407" w:rsidP="00B71D4B">
      <w:r>
        <w:separator/>
      </w:r>
    </w:p>
  </w:footnote>
  <w:footnote w:type="continuationSeparator" w:id="0">
    <w:p w:rsidR="00A10407" w:rsidRDefault="00A10407"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D4B" w:rsidRDefault="00B71D4B">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sidR="001767DD">
      <w:rPr>
        <w:noProof/>
      </w:rPr>
      <w:t>2019/07/26</w:t>
    </w:r>
    <w:r>
      <w:fldChar w:fldCharType="end"/>
    </w:r>
    <w:r>
      <w:rPr>
        <w:rFonts w:hint="eastAsia"/>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dirty"/>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D4B"/>
    <w:rsid w:val="000233B1"/>
    <w:rsid w:val="00054029"/>
    <w:rsid w:val="000B175D"/>
    <w:rsid w:val="000B67E9"/>
    <w:rsid w:val="001767DD"/>
    <w:rsid w:val="001B464F"/>
    <w:rsid w:val="001E1D3A"/>
    <w:rsid w:val="002E11B4"/>
    <w:rsid w:val="00372E43"/>
    <w:rsid w:val="003D278B"/>
    <w:rsid w:val="0043174B"/>
    <w:rsid w:val="0048587F"/>
    <w:rsid w:val="0054261D"/>
    <w:rsid w:val="0067452D"/>
    <w:rsid w:val="0069670F"/>
    <w:rsid w:val="006A315D"/>
    <w:rsid w:val="006F679D"/>
    <w:rsid w:val="00723406"/>
    <w:rsid w:val="008D0321"/>
    <w:rsid w:val="008D76AD"/>
    <w:rsid w:val="00992CD3"/>
    <w:rsid w:val="00A10407"/>
    <w:rsid w:val="00A93138"/>
    <w:rsid w:val="00AC7026"/>
    <w:rsid w:val="00AE2AB6"/>
    <w:rsid w:val="00AF40A7"/>
    <w:rsid w:val="00B71D4B"/>
    <w:rsid w:val="00BE6339"/>
    <w:rsid w:val="00BF21A7"/>
    <w:rsid w:val="00BF22E3"/>
    <w:rsid w:val="00BF3336"/>
    <w:rsid w:val="00C073E2"/>
    <w:rsid w:val="00C219A7"/>
    <w:rsid w:val="00C346D2"/>
    <w:rsid w:val="00C92E60"/>
    <w:rsid w:val="00D16168"/>
    <w:rsid w:val="00D57A38"/>
    <w:rsid w:val="00D85448"/>
    <w:rsid w:val="00DA1608"/>
    <w:rsid w:val="00E278D0"/>
    <w:rsid w:val="00EB7CF4"/>
    <w:rsid w:val="00ED6B6C"/>
    <w:rsid w:val="00ED6CF2"/>
    <w:rsid w:val="00EE1FD5"/>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2FB4D0E"/>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44497EFB.dotm</Template>
  <TotalTime>134</TotalTime>
  <Pages>8</Pages>
  <Words>387</Words>
  <Characters>2211</Characters>
  <Application>Microsoft Office Word</Application>
  <DocSecurity>0</DocSecurity>
  <Lines>18</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s6219M15</cp:lastModifiedBy>
  <cp:revision>31</cp:revision>
  <dcterms:created xsi:type="dcterms:W3CDTF">2019-07-06T09:29:00Z</dcterms:created>
  <dcterms:modified xsi:type="dcterms:W3CDTF">2019-07-26T08:47:00Z</dcterms:modified>
</cp:coreProperties>
</file>